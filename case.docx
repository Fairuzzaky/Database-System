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6FDAE9AA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25F4F" w14:textId="77777777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F41AA8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F41AA8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F41AA8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A3F0CCD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B48311E" wp14:editId="1B91461C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41C97D6C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F55E1" w14:textId="77777777" w:rsidR="002F53BC" w:rsidRDefault="004C6D6C" w:rsidP="002F53BC">
            <w:pPr>
              <w:rPr>
                <w:rFonts w:ascii="Arial Narrow" w:hAnsi="Arial Narrow" w:cs="Tahoma"/>
                <w:sz w:val="36"/>
              </w:rPr>
            </w:pPr>
            <w:r w:rsidRPr="004C6D6C">
              <w:rPr>
                <w:rFonts w:ascii="Arial Narrow" w:hAnsi="Arial Narrow" w:cs="Tahoma"/>
                <w:sz w:val="36"/>
              </w:rPr>
              <w:t>ISYS6084 | ISYS6123 | ISYS6123003 | ISYS6169 | ISYS6169001</w:t>
            </w:r>
          </w:p>
          <w:p w14:paraId="76BF8CD6" w14:textId="7FD4856B" w:rsidR="00235C36" w:rsidRPr="00876A58" w:rsidRDefault="004C6D6C" w:rsidP="002F53BC">
            <w:pPr>
              <w:rPr>
                <w:rFonts w:ascii="Arial Narrow" w:hAnsi="Arial Narrow" w:cs="Tahoma"/>
                <w:sz w:val="36"/>
                <w:lang w:val="id-ID"/>
              </w:rPr>
            </w:pPr>
            <w:r w:rsidRPr="004C6D6C">
              <w:rPr>
                <w:rFonts w:ascii="Arial Narrow" w:hAnsi="Arial Narrow" w:cs="Tahoma"/>
                <w:sz w:val="36"/>
              </w:rPr>
              <w:t>Database | Introduction to Database Systems | 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D8AD2E6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985DB77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D7717" w14:textId="77777777" w:rsidR="00F80742" w:rsidRPr="00876A58" w:rsidRDefault="00261D90" w:rsidP="00F41AA8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2EABE8" w14:textId="25037EB1" w:rsidR="000732DF" w:rsidRPr="0036420F" w:rsidRDefault="00D22FEC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D22FEC">
              <w:rPr>
                <w:rFonts w:ascii="Arial" w:hAnsi="Arial" w:cs="Arial"/>
                <w:b/>
                <w:sz w:val="20"/>
              </w:rPr>
              <w:t>E222-ISYS6123003-JP01-00</w:t>
            </w:r>
          </w:p>
        </w:tc>
      </w:tr>
      <w:tr w:rsidR="00E0375C" w:rsidRPr="00876A58" w14:paraId="4DD20753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F414B8F" w14:textId="5CA2ADA4" w:rsidR="00535DA7" w:rsidRPr="00261D90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en-ID"/>
              </w:rPr>
            </w:pPr>
            <w:r w:rsidRPr="00F41AA8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F41AA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D22FEC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 w:rsidR="00EF17AC" w:rsidRPr="00F41AA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F41AA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261D90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D22FEC">
              <w:rPr>
                <w:rFonts w:ascii="Arial" w:hAnsi="Arial" w:cs="Arial"/>
                <w:i/>
                <w:sz w:val="18"/>
                <w:szCs w:val="18"/>
                <w:lang w:val="en-ID"/>
              </w:rPr>
              <w:t>21</w:t>
            </w:r>
            <w:r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261D90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D22FEC">
              <w:rPr>
                <w:rFonts w:ascii="Arial" w:hAnsi="Arial" w:cs="Arial"/>
                <w:i/>
                <w:sz w:val="18"/>
                <w:szCs w:val="18"/>
                <w:lang w:val="en-ID"/>
              </w:rPr>
              <w:t>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FC72EE" w14:textId="7058D164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F41AA8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F41AA8">
              <w:rPr>
                <w:rFonts w:ascii="Arial" w:hAnsi="Arial" w:cs="Arial"/>
                <w:b/>
                <w:sz w:val="18"/>
              </w:rPr>
              <w:t xml:space="preserve"> </w:t>
            </w:r>
            <w:r w:rsidR="00E52CEA">
              <w:rPr>
                <w:rFonts w:ascii="Arial" w:hAnsi="Arial" w:cs="Arial"/>
                <w:b/>
                <w:sz w:val="18"/>
              </w:rPr>
              <w:t>0</w:t>
            </w:r>
            <w:r w:rsidR="00D22FEC">
              <w:rPr>
                <w:rFonts w:ascii="Arial" w:hAnsi="Arial" w:cs="Arial"/>
                <w:b/>
                <w:sz w:val="18"/>
              </w:rPr>
              <w:t>0</w:t>
            </w:r>
          </w:p>
        </w:tc>
      </w:tr>
    </w:tbl>
    <w:p w14:paraId="0D6FE687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0ECD0B8" w14:textId="77777777" w:rsidR="00046FF6" w:rsidRPr="00BD0E8D" w:rsidRDefault="00046FF6" w:rsidP="00046FF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180FDF63" w14:textId="77777777" w:rsidR="00046FF6" w:rsidRPr="000C3329" w:rsidRDefault="00046FF6" w:rsidP="00046FF6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33F9A9D1" w14:textId="77777777" w:rsidR="00046FF6" w:rsidRPr="00C424D7" w:rsidRDefault="00046FF6" w:rsidP="00046FF6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>sebagian atau seluruh proyek kelompok lain</w:t>
      </w:r>
      <w:r w:rsidRPr="00C424D7">
        <w:rPr>
          <w:lang w:val="id-ID"/>
        </w:rPr>
        <w:t>,</w:t>
      </w:r>
    </w:p>
    <w:p w14:paraId="0BF47588" w14:textId="77777777" w:rsidR="00046FF6" w:rsidRPr="000C3329" w:rsidRDefault="00046FF6" w:rsidP="00046FF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project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>other groups</w:t>
      </w:r>
    </w:p>
    <w:p w14:paraId="3C4D9FE3" w14:textId="77777777" w:rsidR="00046FF6" w:rsidRPr="00C424D7" w:rsidRDefault="00046FF6" w:rsidP="00046FF6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t>Menyadur sebagian maupun seluruh proyek dari buku</w:t>
      </w:r>
      <w:r w:rsidRPr="00C424D7">
        <w:rPr>
          <w:lang w:val="id-ID"/>
        </w:rPr>
        <w:t>,</w:t>
      </w:r>
    </w:p>
    <w:p w14:paraId="08FB8F83" w14:textId="77777777" w:rsidR="00046FF6" w:rsidRPr="000C3329" w:rsidRDefault="00046FF6" w:rsidP="00046FF6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35BD4DB0" w14:textId="77777777" w:rsidR="00046FF6" w:rsidRPr="00C424D7" w:rsidRDefault="00046FF6" w:rsidP="00046FF6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dari internet</w:t>
      </w:r>
      <w:r w:rsidRPr="00C424D7">
        <w:rPr>
          <w:lang w:val="id-ID"/>
        </w:rPr>
        <w:t>,</w:t>
      </w:r>
    </w:p>
    <w:p w14:paraId="3A5A1C26" w14:textId="77777777" w:rsidR="00046FF6" w:rsidRPr="000C3329" w:rsidRDefault="00046FF6" w:rsidP="00046FF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2DF6B506" w14:textId="77777777" w:rsidR="00046FF6" w:rsidRPr="00BD0E8D" w:rsidRDefault="00046FF6" w:rsidP="00046FF6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 proyek,</w:t>
      </w:r>
    </w:p>
    <w:p w14:paraId="6C8B6B23" w14:textId="77777777" w:rsidR="00046FF6" w:rsidRPr="000C3329" w:rsidRDefault="00046FF6" w:rsidP="00046FF6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3B9A1441" w14:textId="77777777" w:rsidR="00046FF6" w:rsidRPr="00BD0E8D" w:rsidRDefault="00046FF6" w:rsidP="00046FF6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2107C2E1" w14:textId="77777777" w:rsidR="00046FF6" w:rsidRPr="000C3329" w:rsidRDefault="00046FF6" w:rsidP="00046FF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41CBED3B" w14:textId="77777777" w:rsidR="00046FF6" w:rsidRPr="00BD0E8D" w:rsidRDefault="00046FF6" w:rsidP="00046FF6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4758D2D0" w14:textId="77777777" w:rsidR="00046FF6" w:rsidRPr="000C3329" w:rsidRDefault="00046FF6" w:rsidP="00046FF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359C625C" w14:textId="77777777" w:rsidR="00046FF6" w:rsidRPr="00BD0E8D" w:rsidRDefault="00046FF6" w:rsidP="00046FF6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4B76335F" w14:textId="77777777" w:rsidR="00046FF6" w:rsidRPr="00BD0E8D" w:rsidRDefault="00046FF6" w:rsidP="00046FF6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109D9616" w14:textId="77777777" w:rsidR="00046FF6" w:rsidRPr="00E30D48" w:rsidRDefault="00046FF6" w:rsidP="00046FF6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089383EA" w14:textId="77777777" w:rsidR="00046FF6" w:rsidRPr="00BD0E8D" w:rsidRDefault="00046FF6" w:rsidP="00046FF6">
      <w:pPr>
        <w:spacing w:line="360" w:lineRule="auto"/>
        <w:ind w:left="360" w:hanging="360"/>
      </w:pPr>
    </w:p>
    <w:p w14:paraId="1E386B25" w14:textId="77777777" w:rsidR="00046FF6" w:rsidRPr="00BD0E8D" w:rsidRDefault="00046FF6" w:rsidP="00046FF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75733AB0" w14:textId="77777777" w:rsidR="00046FF6" w:rsidRPr="00E30D48" w:rsidRDefault="00046FF6" w:rsidP="00046FF6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609F6061" w14:textId="77777777" w:rsidR="00046FF6" w:rsidRDefault="00046FF6" w:rsidP="00046FF6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5D415F8C" w14:textId="77777777" w:rsidR="00046FF6" w:rsidRDefault="00046FF6" w:rsidP="00046FF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2FFB76CC" w14:textId="77777777" w:rsidR="00046FF6" w:rsidRPr="007A56E2" w:rsidRDefault="00046FF6" w:rsidP="00046FF6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5D092A07" w14:textId="77777777" w:rsidR="00046FF6" w:rsidRPr="00B57FC4" w:rsidRDefault="00046FF6" w:rsidP="00046FF6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439E380B" w14:textId="77777777" w:rsidR="00046FF6" w:rsidRPr="00BE3C75" w:rsidRDefault="00046FF6" w:rsidP="00046FF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27D8CE3F" w14:textId="77777777" w:rsidR="00046FF6" w:rsidRDefault="00046FF6" w:rsidP="00046FF6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2A336C" w:rsidRPr="002B1798" w14:paraId="327E75CE" w14:textId="77777777" w:rsidTr="00910E55">
        <w:tc>
          <w:tcPr>
            <w:tcW w:w="1800" w:type="dxa"/>
            <w:shd w:val="clear" w:color="auto" w:fill="D9D9D9" w:themeFill="background1" w:themeFillShade="D9"/>
          </w:tcPr>
          <w:p w14:paraId="436D0EF8" w14:textId="77777777" w:rsidR="002A336C" w:rsidRPr="002B1798" w:rsidRDefault="002A336C" w:rsidP="00910E55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49E40FE4" w14:textId="77777777" w:rsidR="002A336C" w:rsidRPr="002B1798" w:rsidRDefault="002A336C" w:rsidP="00910E55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D4288D3" w14:textId="77777777" w:rsidR="002A336C" w:rsidRPr="002B1798" w:rsidRDefault="002A336C" w:rsidP="00910E55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0C87EF2E" w14:textId="77777777" w:rsidR="002A336C" w:rsidRPr="002B1798" w:rsidRDefault="002A336C" w:rsidP="00910E55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2A336C" w14:paraId="345CDEAC" w14:textId="77777777" w:rsidTr="00910E55">
        <w:trPr>
          <w:trHeight w:val="422"/>
        </w:trPr>
        <w:tc>
          <w:tcPr>
            <w:tcW w:w="1800" w:type="dxa"/>
            <w:vAlign w:val="center"/>
          </w:tcPr>
          <w:p w14:paraId="387A2BE4" w14:textId="77777777" w:rsidR="002A336C" w:rsidRPr="002A336C" w:rsidRDefault="002A336C" w:rsidP="00910E55">
            <w:pPr>
              <w:jc w:val="center"/>
              <w:rPr>
                <w:bCs/>
              </w:rPr>
            </w:pPr>
            <w:r w:rsidRPr="002A336C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41F28B51" w14:textId="77777777" w:rsidR="002A336C" w:rsidRPr="002A336C" w:rsidRDefault="002A336C" w:rsidP="00910E55">
            <w:pPr>
              <w:jc w:val="center"/>
              <w:rPr>
                <w:bCs/>
              </w:rPr>
            </w:pPr>
            <w:r w:rsidRPr="002A336C">
              <w:rPr>
                <w:bCs/>
              </w:rPr>
              <w:t>60%</w:t>
            </w:r>
          </w:p>
        </w:tc>
      </w:tr>
    </w:tbl>
    <w:p w14:paraId="69D7340A" w14:textId="520493C6" w:rsidR="00046FF6" w:rsidRDefault="00046FF6" w:rsidP="00046FF6">
      <w:pPr>
        <w:spacing w:after="200" w:line="276" w:lineRule="auto"/>
        <w:rPr>
          <w:lang w:val="id-ID"/>
        </w:rPr>
      </w:pPr>
    </w:p>
    <w:p w14:paraId="7FF44F60" w14:textId="77777777" w:rsidR="00046FF6" w:rsidRPr="00571235" w:rsidRDefault="00046FF6" w:rsidP="00046FF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5A961DB8" w14:textId="77777777" w:rsidR="00046FF6" w:rsidRDefault="00046FF6" w:rsidP="00046FF6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046FF6" w14:paraId="3D85A890" w14:textId="77777777" w:rsidTr="00910E55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BFF01D2" w14:textId="77777777" w:rsidR="00046FF6" w:rsidRPr="007E1E52" w:rsidRDefault="00046FF6" w:rsidP="00910E55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10F5B74C" w14:textId="77777777" w:rsidR="00046FF6" w:rsidRPr="00290165" w:rsidRDefault="00046FF6" w:rsidP="00910E55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046FF6" w14:paraId="3A63CF5C" w14:textId="77777777" w:rsidTr="00910E55">
        <w:trPr>
          <w:trHeight w:val="773"/>
        </w:trPr>
        <w:tc>
          <w:tcPr>
            <w:tcW w:w="4410" w:type="dxa"/>
            <w:vAlign w:val="center"/>
          </w:tcPr>
          <w:p w14:paraId="7DDEDE7B" w14:textId="77777777" w:rsidR="00046FF6" w:rsidRPr="00663BDD" w:rsidRDefault="00663BDD" w:rsidP="00910E55">
            <w:pPr>
              <w:rPr>
                <w:color w:val="000000"/>
              </w:rPr>
            </w:pPr>
            <w:r w:rsidRPr="00663BDD">
              <w:rPr>
                <w:color w:val="000000"/>
              </w:rPr>
              <w:t>Microsoft Office 365</w:t>
            </w:r>
          </w:p>
          <w:p w14:paraId="2BDD04DD" w14:textId="77777777" w:rsidR="00663BDD" w:rsidRPr="00663BDD" w:rsidRDefault="00663BDD" w:rsidP="00910E55">
            <w:pPr>
              <w:rPr>
                <w:bCs/>
              </w:rPr>
            </w:pPr>
            <w:r w:rsidRPr="00663BDD">
              <w:rPr>
                <w:bCs/>
              </w:rPr>
              <w:t>SQL Server Developer 2019</w:t>
            </w:r>
          </w:p>
          <w:p w14:paraId="3E1580C5" w14:textId="77777777" w:rsidR="00663BDD" w:rsidRPr="00663BDD" w:rsidRDefault="00663BDD" w:rsidP="00910E55">
            <w:pPr>
              <w:rPr>
                <w:bCs/>
              </w:rPr>
            </w:pPr>
            <w:r w:rsidRPr="00663BDD">
              <w:rPr>
                <w:bCs/>
              </w:rPr>
              <w:t>SQL Server Management Studio 18.9.1</w:t>
            </w:r>
          </w:p>
          <w:p w14:paraId="317A42DC" w14:textId="446022D4" w:rsidR="00663BDD" w:rsidRPr="00663BDD" w:rsidRDefault="00663BDD" w:rsidP="00910E55">
            <w:pPr>
              <w:rPr>
                <w:bCs/>
                <w:highlight w:val="yellow"/>
              </w:rPr>
            </w:pPr>
            <w:r w:rsidRPr="00663BDD">
              <w:rPr>
                <w:bCs/>
              </w:rPr>
              <w:t>Visual Paradigm Community Edition 16.3</w:t>
            </w:r>
          </w:p>
        </w:tc>
      </w:tr>
    </w:tbl>
    <w:p w14:paraId="2216C34E" w14:textId="7C5FE505" w:rsidR="00046FF6" w:rsidRDefault="00046FF6" w:rsidP="00046FF6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 file yang harus disertakan dalam pengumpulan tugas mandiri</w:t>
      </w:r>
      <w:r w:rsidR="001671D5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proyek</w:t>
      </w:r>
      <w:r w:rsidR="009E57D2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untuk matakuliah ini adalah sebagai berikut: </w:t>
      </w:r>
    </w:p>
    <w:p w14:paraId="5E4F5ABB" w14:textId="77777777" w:rsidR="00046FF6" w:rsidRDefault="00046FF6" w:rsidP="00046FF6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>File extensions should be included in assignment</w:t>
      </w:r>
      <w:r>
        <w:rPr>
          <w:rStyle w:val="longtext"/>
          <w:i/>
          <w:iCs/>
          <w:sz w:val="18"/>
          <w:szCs w:val="18"/>
        </w:rPr>
        <w:t xml:space="preserve">, </w:t>
      </w:r>
      <w:r w:rsidRPr="00166B89">
        <w:rPr>
          <w:rStyle w:val="longtext"/>
          <w:i/>
          <w:iCs/>
          <w:sz w:val="18"/>
          <w:szCs w:val="18"/>
        </w:rPr>
        <w:t>project</w:t>
      </w:r>
      <w:r>
        <w:rPr>
          <w:rStyle w:val="longtext"/>
          <w:i/>
          <w:iCs/>
          <w:sz w:val="18"/>
          <w:szCs w:val="18"/>
        </w:rPr>
        <w:t xml:space="preserve">, and final exam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6561" w:type="dxa"/>
        <w:tblInd w:w="468" w:type="dxa"/>
        <w:tblLook w:val="04A0" w:firstRow="1" w:lastRow="0" w:firstColumn="1" w:lastColumn="0" w:noHBand="0" w:noVBand="1"/>
      </w:tblPr>
      <w:tblGrid>
        <w:gridCol w:w="3280"/>
        <w:gridCol w:w="3281"/>
      </w:tblGrid>
      <w:tr w:rsidR="002A336C" w14:paraId="29ABF1B6" w14:textId="77777777" w:rsidTr="002A336C">
        <w:trPr>
          <w:trHeight w:val="504"/>
        </w:trPr>
        <w:tc>
          <w:tcPr>
            <w:tcW w:w="3280" w:type="dxa"/>
            <w:shd w:val="clear" w:color="auto" w:fill="D9D9D9" w:themeFill="background1" w:themeFillShade="D9"/>
            <w:vAlign w:val="center"/>
          </w:tcPr>
          <w:p w14:paraId="25589825" w14:textId="77777777" w:rsidR="002A336C" w:rsidRPr="007E1E52" w:rsidRDefault="002A336C" w:rsidP="00910E55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52D17F9C" w14:textId="77777777" w:rsidR="002A336C" w:rsidRPr="007E1E52" w:rsidRDefault="002A336C" w:rsidP="00910E55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4A19580A" w14:textId="77777777" w:rsidR="002A336C" w:rsidRPr="007E1E52" w:rsidRDefault="002A336C" w:rsidP="00910E55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495365B4" w14:textId="77777777" w:rsidR="002A336C" w:rsidRPr="007E1E52" w:rsidRDefault="002A336C" w:rsidP="00910E55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2A336C" w14:paraId="5BF29491" w14:textId="77777777" w:rsidTr="002A336C">
        <w:trPr>
          <w:trHeight w:val="620"/>
        </w:trPr>
        <w:tc>
          <w:tcPr>
            <w:tcW w:w="3280" w:type="dxa"/>
            <w:vAlign w:val="center"/>
          </w:tcPr>
          <w:p w14:paraId="4464A71D" w14:textId="3BB35E8E" w:rsidR="002A336C" w:rsidRPr="007E1E52" w:rsidRDefault="002A336C" w:rsidP="00910E55">
            <w:pPr>
              <w:rPr>
                <w:bCs/>
              </w:rPr>
            </w:pPr>
            <w:r>
              <w:rPr>
                <w:bCs/>
              </w:rPr>
              <w:t>SQL</w:t>
            </w:r>
          </w:p>
        </w:tc>
        <w:tc>
          <w:tcPr>
            <w:tcW w:w="3281" w:type="dxa"/>
            <w:vAlign w:val="center"/>
          </w:tcPr>
          <w:p w14:paraId="646BCEC3" w14:textId="0E3CC312" w:rsidR="002A336C" w:rsidRPr="007E1E52" w:rsidRDefault="002A336C" w:rsidP="00910E55">
            <w:pPr>
              <w:rPr>
                <w:bCs/>
              </w:rPr>
            </w:pPr>
            <w:r>
              <w:rPr>
                <w:bCs/>
              </w:rPr>
              <w:t>SQL, VPP, Image Files (JPG / PNG)</w:t>
            </w:r>
          </w:p>
        </w:tc>
      </w:tr>
    </w:tbl>
    <w:p w14:paraId="7B088BD3" w14:textId="77777777" w:rsidR="005A56D7" w:rsidRPr="00046FF6" w:rsidRDefault="005A56D7" w:rsidP="005A56D7">
      <w:pPr>
        <w:ind w:firstLine="360"/>
      </w:pPr>
    </w:p>
    <w:p w14:paraId="11E91DB5" w14:textId="77777777" w:rsidR="005A56D7" w:rsidRDefault="005A56D7">
      <w:pPr>
        <w:spacing w:after="200" w:line="276" w:lineRule="auto"/>
        <w:rPr>
          <w:lang w:val="id-ID"/>
        </w:rPr>
      </w:pPr>
      <w:r>
        <w:rPr>
          <w:b/>
          <w:bCs/>
          <w:lang w:val="id-ID"/>
        </w:rPr>
        <w:br w:type="page"/>
      </w:r>
    </w:p>
    <w:p w14:paraId="37256C91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31C2B8EA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163CB25E" w14:textId="77777777" w:rsidR="00643F75" w:rsidRPr="001A5CF4" w:rsidRDefault="00643F75" w:rsidP="00643F75">
      <w:pPr>
        <w:rPr>
          <w:sz w:val="28"/>
          <w:szCs w:val="28"/>
          <w:lang w:val="id-ID"/>
        </w:rPr>
      </w:pPr>
    </w:p>
    <w:p w14:paraId="31936CF5" w14:textId="440672EA" w:rsidR="000C545D" w:rsidRPr="001A5CF4" w:rsidRDefault="000E1654" w:rsidP="000C545D">
      <w:pPr>
        <w:spacing w:line="360" w:lineRule="auto"/>
        <w:jc w:val="center"/>
        <w:rPr>
          <w:b/>
          <w:sz w:val="28"/>
          <w:szCs w:val="28"/>
        </w:rPr>
      </w:pPr>
      <w:r w:rsidRPr="001A5CF4">
        <w:rPr>
          <w:b/>
          <w:sz w:val="28"/>
          <w:szCs w:val="28"/>
        </w:rPr>
        <w:t>JP Gaming Store</w:t>
      </w:r>
    </w:p>
    <w:p w14:paraId="7FC7BE4E" w14:textId="77777777" w:rsidR="000C545D" w:rsidRDefault="000C545D" w:rsidP="000C545D">
      <w:pPr>
        <w:spacing w:line="360" w:lineRule="auto"/>
        <w:jc w:val="center"/>
        <w:rPr>
          <w:b/>
        </w:rPr>
      </w:pPr>
    </w:p>
    <w:p w14:paraId="214E1475" w14:textId="6E7CF192" w:rsidR="000E1654" w:rsidRDefault="000C545D" w:rsidP="008D6EC1">
      <w:pPr>
        <w:spacing w:line="360" w:lineRule="auto"/>
        <w:jc w:val="both"/>
      </w:pPr>
      <w:r>
        <w:rPr>
          <w:b/>
        </w:rPr>
        <w:tab/>
      </w:r>
      <w:r w:rsidR="000E1654">
        <w:rPr>
          <w:b/>
        </w:rPr>
        <w:t xml:space="preserve">JP Gaming Store </w:t>
      </w:r>
      <w:r>
        <w:t>is a</w:t>
      </w:r>
      <w:r w:rsidR="000E1654">
        <w:t xml:space="preserve"> local gaming store that just recently opened</w:t>
      </w:r>
      <w:r>
        <w:t>.</w:t>
      </w:r>
      <w:r w:rsidR="000E1654">
        <w:t xml:space="preserve"> JP Gaming Store use</w:t>
      </w:r>
      <w:r w:rsidR="00532F03">
        <w:t>s</w:t>
      </w:r>
      <w:r w:rsidR="000E1654">
        <w:t xml:space="preserve"> </w:t>
      </w:r>
      <w:r w:rsidR="00C951EB">
        <w:t xml:space="preserve">an old filesystem </w:t>
      </w:r>
      <w:r w:rsidR="000E1654">
        <w:t xml:space="preserve">to track transactions done in </w:t>
      </w:r>
      <w:r w:rsidR="008D6EC1">
        <w:t>the store</w:t>
      </w:r>
      <w:r w:rsidR="000E1654">
        <w:t xml:space="preserve"> such as </w:t>
      </w:r>
      <w:r w:rsidR="000E1654" w:rsidRPr="003B7CAC">
        <w:rPr>
          <w:b/>
          <w:bCs/>
        </w:rPr>
        <w:t>selling products to a customer</w:t>
      </w:r>
      <w:r w:rsidR="000E1654">
        <w:t xml:space="preserve"> and </w:t>
      </w:r>
      <w:r w:rsidR="000E1654" w:rsidRPr="003B7CAC">
        <w:rPr>
          <w:b/>
          <w:bCs/>
        </w:rPr>
        <w:t>purchasing components from a supplier</w:t>
      </w:r>
      <w:r w:rsidR="000E1654">
        <w:t>.</w:t>
      </w:r>
    </w:p>
    <w:p w14:paraId="6350347B" w14:textId="240769BA" w:rsidR="000C545D" w:rsidRDefault="000E1654" w:rsidP="008D6EC1">
      <w:pPr>
        <w:spacing w:line="360" w:lineRule="auto"/>
        <w:jc w:val="both"/>
      </w:pPr>
      <w:r>
        <w:tab/>
      </w:r>
      <w:r w:rsidR="000C545D">
        <w:t xml:space="preserve"> </w:t>
      </w:r>
      <w:r w:rsidRPr="003B7CAC">
        <w:rPr>
          <w:b/>
          <w:bCs/>
        </w:rPr>
        <w:t>Staff</w:t>
      </w:r>
      <w:r>
        <w:t xml:space="preserve"> in JP Gaming Store have a task to </w:t>
      </w:r>
      <w:r w:rsidRPr="003B7CAC">
        <w:rPr>
          <w:b/>
          <w:bCs/>
        </w:rPr>
        <w:t>serve a customer who wants to buy products</w:t>
      </w:r>
      <w:r>
        <w:t xml:space="preserve"> and </w:t>
      </w:r>
      <w:r w:rsidRPr="003B7CAC">
        <w:rPr>
          <w:b/>
          <w:bCs/>
        </w:rPr>
        <w:t>purchase components from supplier</w:t>
      </w:r>
      <w:r w:rsidR="00532F03">
        <w:rPr>
          <w:b/>
          <w:bCs/>
        </w:rPr>
        <w:t>s</w:t>
      </w:r>
      <w:r>
        <w:t xml:space="preserve">. </w:t>
      </w:r>
      <w:r w:rsidR="000C545D">
        <w:t>Every staff must be following the procedures to become a staff, which are:</w:t>
      </w:r>
    </w:p>
    <w:p w14:paraId="16FA3D76" w14:textId="027C34BE" w:rsidR="000C545D" w:rsidRDefault="000C545D" w:rsidP="008D6EC1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Pr="003B7CAC">
        <w:rPr>
          <w:b/>
          <w:bCs/>
        </w:rPr>
        <w:t>staff</w:t>
      </w:r>
      <w:r>
        <w:t xml:space="preserve"> hired must have personal information like name, email, phone number</w:t>
      </w:r>
      <w:r w:rsidR="00CC3E52">
        <w:t>, date of birth</w:t>
      </w:r>
      <w:r>
        <w:t xml:space="preserve">, </w:t>
      </w:r>
      <w:r w:rsidR="00CC3E52">
        <w:t>gender, address</w:t>
      </w:r>
      <w:r w:rsidR="00532F03">
        <w:t>,</w:t>
      </w:r>
      <w:r>
        <w:t xml:space="preserve"> and salary. Every staff has an identification number with the following format:</w:t>
      </w:r>
    </w:p>
    <w:p w14:paraId="4343EB60" w14:textId="6761559C" w:rsidR="000C545D" w:rsidRDefault="000C545D" w:rsidP="008D6EC1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F3B5D8A" wp14:editId="138047E9">
                <wp:extent cx="2360930" cy="1404620"/>
                <wp:effectExtent l="6985" t="9525" r="6985" b="571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F47FD" w14:textId="7C9B282E" w:rsidR="000C545D" w:rsidRDefault="000C545D" w:rsidP="000C545D">
                            <w:pPr>
                              <w:jc w:val="center"/>
                            </w:pPr>
                            <w:r>
                              <w:t>“STXXX”</w:t>
                            </w:r>
                          </w:p>
                          <w:p w14:paraId="41E98BFA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3B5D8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CLfO1LKgIAAFI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452F47FD" w14:textId="7C9B282E" w:rsidR="000C545D" w:rsidRDefault="000C545D" w:rsidP="000C545D">
                      <w:pPr>
                        <w:jc w:val="center"/>
                      </w:pPr>
                      <w:r>
                        <w:t>“STXXX”</w:t>
                      </w:r>
                    </w:p>
                    <w:p w14:paraId="41E98BFA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3AB37D" w14:textId="27EAABB2" w:rsidR="000C545D" w:rsidRDefault="000C545D" w:rsidP="008D6EC1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Staff can </w:t>
      </w:r>
      <w:r w:rsidR="00CC3E52">
        <w:t>purchase components with a vendor</w:t>
      </w:r>
      <w:r>
        <w:t>.</w:t>
      </w:r>
    </w:p>
    <w:p w14:paraId="0F04A5EB" w14:textId="06FEB642" w:rsidR="000C545D" w:rsidRDefault="000C545D" w:rsidP="008D6EC1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="00CC3E52">
        <w:rPr>
          <w:b/>
        </w:rPr>
        <w:t xml:space="preserve">component </w:t>
      </w:r>
      <w:r w:rsidRPr="00C804D7">
        <w:rPr>
          <w:b/>
        </w:rPr>
        <w:t>transaction</w:t>
      </w:r>
      <w:r>
        <w:t xml:space="preserve"> made with the </w:t>
      </w:r>
      <w:r w:rsidR="00CC3E52">
        <w:t xml:space="preserve">vendor </w:t>
      </w:r>
      <w:r>
        <w:t>ha</w:t>
      </w:r>
      <w:r w:rsidR="00532F03">
        <w:t>s</w:t>
      </w:r>
      <w:r>
        <w:t xml:space="preserve"> all the information about staff, </w:t>
      </w:r>
      <w:r w:rsidR="00CC3E52">
        <w:t>vendor</w:t>
      </w:r>
      <w:r>
        <w:t xml:space="preserve">, transaction date, </w:t>
      </w:r>
      <w:r w:rsidR="00CC3E52">
        <w:t xml:space="preserve">components </w:t>
      </w:r>
      <w:r>
        <w:t>purchased, and the quantity of each</w:t>
      </w:r>
      <w:r w:rsidR="00CC3E52">
        <w:t xml:space="preserve"> component</w:t>
      </w:r>
      <w:r>
        <w:t>. Every</w:t>
      </w:r>
      <w:r w:rsidRPr="00C804D7">
        <w:t xml:space="preserve"> </w:t>
      </w:r>
      <w:r w:rsidR="00CC3E52">
        <w:rPr>
          <w:b/>
        </w:rPr>
        <w:t xml:space="preserve">component </w:t>
      </w:r>
      <w:r w:rsidRPr="00C804D7">
        <w:rPr>
          <w:b/>
        </w:rPr>
        <w:t>transaction</w:t>
      </w:r>
      <w:r>
        <w:t xml:space="preserve"> has an identification number with the following format:</w:t>
      </w:r>
    </w:p>
    <w:p w14:paraId="405DE43D" w14:textId="77777777" w:rsidR="000C545D" w:rsidRDefault="000C545D" w:rsidP="008D6EC1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11A6FEE" wp14:editId="7E44CD55">
                <wp:extent cx="2360930" cy="1404620"/>
                <wp:effectExtent l="6985" t="10795" r="6985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7138" w14:textId="0B03B3D0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CC3E52">
                              <w:t>CT</w:t>
                            </w:r>
                            <w:r>
                              <w:t>XXX”</w:t>
                            </w:r>
                          </w:p>
                          <w:p w14:paraId="3F5E3348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1A6FEE" id="Text Box 9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A6+9Wl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37227138" w14:textId="0B03B3D0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CC3E52">
                        <w:t>CT</w:t>
                      </w:r>
                      <w:r>
                        <w:t>XXX”</w:t>
                      </w:r>
                    </w:p>
                    <w:p w14:paraId="3F5E3348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09D704" w14:textId="70E69D57" w:rsidR="000C545D" w:rsidRDefault="000C545D" w:rsidP="008D6EC1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="00CC3E52">
        <w:t xml:space="preserve">component </w:t>
      </w:r>
      <w:r>
        <w:t>purchased from</w:t>
      </w:r>
      <w:r w:rsidR="00532F03">
        <w:t xml:space="preserve"> the</w:t>
      </w:r>
      <w:r>
        <w:t xml:space="preserve"> supplier </w:t>
      </w:r>
      <w:r w:rsidR="00532F03">
        <w:t xml:space="preserve">has </w:t>
      </w:r>
      <w:r>
        <w:t xml:space="preserve">its </w:t>
      </w:r>
      <w:r w:rsidRPr="001827E3">
        <w:t>name</w:t>
      </w:r>
      <w:r w:rsidR="00CC3E52">
        <w:t>, description</w:t>
      </w:r>
      <w:r w:rsidR="002203A1">
        <w:t>,</w:t>
      </w:r>
      <w:r w:rsidRPr="001827E3">
        <w:t xml:space="preserve"> and price</w:t>
      </w:r>
      <w:r w:rsidRPr="0075473E">
        <w:t>.</w:t>
      </w:r>
      <w:r>
        <w:rPr>
          <w:rFonts w:hint="eastAsia"/>
        </w:rPr>
        <w:t xml:space="preserve"> Every </w:t>
      </w:r>
      <w:r w:rsidR="00CC3E52">
        <w:rPr>
          <w:b/>
        </w:rPr>
        <w:t xml:space="preserve">component </w:t>
      </w:r>
      <w:r>
        <w:rPr>
          <w:rFonts w:hint="eastAsia"/>
        </w:rPr>
        <w:t>has an identification number with the following format:</w:t>
      </w:r>
    </w:p>
    <w:p w14:paraId="2D8AB302" w14:textId="77777777" w:rsidR="000C545D" w:rsidRDefault="000C545D" w:rsidP="008D6EC1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08627D9" wp14:editId="25B36DF3">
                <wp:extent cx="2360930" cy="1404620"/>
                <wp:effectExtent l="6985" t="5080" r="6985" b="1016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254A7" w14:textId="028F7D47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CC3E52">
                              <w:t>CO</w:t>
                            </w:r>
                            <w:r>
                              <w:t>XXX”</w:t>
                            </w:r>
                          </w:p>
                          <w:p w14:paraId="4D667AD6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8627D9" id="Text Box 8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AfkkD9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4DB254A7" w14:textId="028F7D47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CC3E52">
                        <w:t>CO</w:t>
                      </w:r>
                      <w:r>
                        <w:t>XXX”</w:t>
                      </w:r>
                    </w:p>
                    <w:p w14:paraId="4D667AD6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0225A0" w14:textId="7F577D7E" w:rsidR="000C545D" w:rsidRDefault="000C545D" w:rsidP="008D6EC1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Staff can also serve a customer who wants to buy a </w:t>
      </w:r>
      <w:r w:rsidR="00CC3E52">
        <w:t>product</w:t>
      </w:r>
      <w:r>
        <w:t>.</w:t>
      </w:r>
    </w:p>
    <w:p w14:paraId="166A330F" w14:textId="5A2F0791" w:rsidR="000C545D" w:rsidRDefault="000C545D" w:rsidP="008D6EC1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="00CC3E52">
        <w:rPr>
          <w:b/>
        </w:rPr>
        <w:t xml:space="preserve">product </w:t>
      </w:r>
      <w:r w:rsidRPr="00C804D7">
        <w:rPr>
          <w:b/>
        </w:rPr>
        <w:t>transaction</w:t>
      </w:r>
      <w:r>
        <w:t xml:space="preserve"> made by the customer </w:t>
      </w:r>
      <w:r w:rsidR="00532F03">
        <w:t xml:space="preserve">has </w:t>
      </w:r>
      <w:r>
        <w:t xml:space="preserve">all the information about staff, customer, transaction date, </w:t>
      </w:r>
      <w:r w:rsidR="002203A1">
        <w:t xml:space="preserve">the </w:t>
      </w:r>
      <w:r w:rsidR="00CC3E52">
        <w:t xml:space="preserve">product </w:t>
      </w:r>
      <w:r>
        <w:t xml:space="preserve">sold, and the quantity of each </w:t>
      </w:r>
      <w:r w:rsidR="00CC3E52">
        <w:t>product</w:t>
      </w:r>
      <w:r>
        <w:t xml:space="preserve">. Every </w:t>
      </w:r>
      <w:r w:rsidR="00CC3E52">
        <w:rPr>
          <w:b/>
        </w:rPr>
        <w:t>product</w:t>
      </w:r>
      <w:r w:rsidRPr="00C804D7">
        <w:rPr>
          <w:b/>
        </w:rPr>
        <w:t xml:space="preserve"> transaction</w:t>
      </w:r>
      <w:r>
        <w:t xml:space="preserve"> has an identification number with the following format:</w:t>
      </w:r>
    </w:p>
    <w:p w14:paraId="03358851" w14:textId="77777777" w:rsidR="000C545D" w:rsidRPr="00721EA2" w:rsidRDefault="000C545D" w:rsidP="008D6EC1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F8DCD01" wp14:editId="2DFE9560">
                <wp:extent cx="2360930" cy="1404620"/>
                <wp:effectExtent l="9525" t="12065" r="13970" b="1270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2B45D" w14:textId="129D9326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CC3E52">
                              <w:t>PT</w:t>
                            </w:r>
                            <w:r>
                              <w:t>XXX”</w:t>
                            </w:r>
                          </w:p>
                          <w:p w14:paraId="1DAE1EA4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8DCD01" id="Text Box 7" o:sp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RhA/EC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1862B45D" w14:textId="129D9326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CC3E52">
                        <w:t>PT</w:t>
                      </w:r>
                      <w:r>
                        <w:t>XXX”</w:t>
                      </w:r>
                    </w:p>
                    <w:p w14:paraId="1DAE1EA4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</w:p>
    <w:p w14:paraId="5D301AAB" w14:textId="00F6C8BB" w:rsidR="006D04E5" w:rsidRPr="003D7185" w:rsidRDefault="006D04E5" w:rsidP="008D6EC1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b/>
        </w:rPr>
      </w:pPr>
      <w:r w:rsidRPr="0075473E">
        <w:t>Every</w:t>
      </w:r>
      <w:r w:rsidRPr="0075473E">
        <w:rPr>
          <w:b/>
        </w:rPr>
        <w:t xml:space="preserve"> </w:t>
      </w:r>
      <w:r w:rsidR="00F50297" w:rsidRPr="00F50297">
        <w:rPr>
          <w:b/>
          <w:bCs/>
        </w:rPr>
        <w:t>product</w:t>
      </w:r>
      <w:r w:rsidR="00F50297">
        <w:t xml:space="preserve"> </w:t>
      </w:r>
      <w:r>
        <w:t xml:space="preserve">sold by </w:t>
      </w:r>
      <w:r w:rsidRPr="00FF6C56">
        <w:rPr>
          <w:bCs/>
        </w:rPr>
        <w:t>JP Gaming Store</w:t>
      </w:r>
      <w:r>
        <w:rPr>
          <w:b/>
        </w:rPr>
        <w:t xml:space="preserve"> </w:t>
      </w:r>
      <w:r w:rsidR="00532F03">
        <w:t>has</w:t>
      </w:r>
      <w:r>
        <w:t xml:space="preserve"> its name</w:t>
      </w:r>
      <w:r>
        <w:rPr>
          <w:rFonts w:hint="eastAsia"/>
        </w:rPr>
        <w:t xml:space="preserve">, </w:t>
      </w:r>
      <w:r>
        <w:t xml:space="preserve">description, </w:t>
      </w:r>
      <w:r w:rsidR="002B099B">
        <w:t>w</w:t>
      </w:r>
      <w:r>
        <w:t>eight</w:t>
      </w:r>
      <w:r>
        <w:rPr>
          <w:rFonts w:hint="eastAsia"/>
        </w:rPr>
        <w:t>, and price</w:t>
      </w:r>
      <w:r>
        <w:t>.</w:t>
      </w:r>
      <w:r>
        <w:rPr>
          <w:rFonts w:hint="eastAsia"/>
        </w:rPr>
        <w:t xml:space="preserve"> Every </w:t>
      </w:r>
      <w:r w:rsidR="00F50297">
        <w:rPr>
          <w:b/>
        </w:rPr>
        <w:t xml:space="preserve">Product </w:t>
      </w:r>
      <w:r>
        <w:rPr>
          <w:rFonts w:hint="eastAsia"/>
        </w:rPr>
        <w:t>has an identification number with the following format:</w:t>
      </w:r>
    </w:p>
    <w:p w14:paraId="197BE8E4" w14:textId="77777777" w:rsidR="006D04E5" w:rsidRPr="009A5D88" w:rsidRDefault="006D04E5" w:rsidP="008D6EC1">
      <w:pPr>
        <w:pStyle w:val="ListParagraph"/>
        <w:spacing w:line="360" w:lineRule="auto"/>
        <w:jc w:val="center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A23357" wp14:editId="06987982">
                <wp:extent cx="2360930" cy="1404620"/>
                <wp:effectExtent l="6985" t="6985" r="6985" b="825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02799" w14:textId="77605739" w:rsidR="006D04E5" w:rsidRDefault="006D04E5" w:rsidP="006D04E5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F50297">
                              <w:t>PR</w:t>
                            </w:r>
                            <w:r>
                              <w:t>XXX”</w:t>
                            </w:r>
                          </w:p>
                          <w:p w14:paraId="482C0E5E" w14:textId="77777777" w:rsidR="006D04E5" w:rsidRDefault="006D04E5" w:rsidP="006D04E5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A23357" id="Text Box 6" o:sp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YU+dTS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70F02799" w14:textId="77605739" w:rsidR="006D04E5" w:rsidRDefault="006D04E5" w:rsidP="006D04E5">
                      <w:pPr>
                        <w:jc w:val="center"/>
                      </w:pPr>
                      <w:r>
                        <w:t>“</w:t>
                      </w:r>
                      <w:r w:rsidR="00F50297">
                        <w:t>PR</w:t>
                      </w:r>
                      <w:r>
                        <w:t>XXX”</w:t>
                      </w:r>
                    </w:p>
                    <w:p w14:paraId="482C0E5E" w14:textId="77777777" w:rsidR="006D04E5" w:rsidRDefault="006D04E5" w:rsidP="006D04E5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23869D" w14:textId="13F6BD1F" w:rsidR="006D04E5" w:rsidRPr="006D04E5" w:rsidRDefault="006D04E5" w:rsidP="008D6EC1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b/>
        </w:rPr>
      </w:pPr>
      <w:r>
        <w:rPr>
          <w:bCs/>
        </w:rPr>
        <w:t xml:space="preserve">Every product has its </w:t>
      </w:r>
      <w:r w:rsidR="00F50297" w:rsidRPr="00F50297">
        <w:rPr>
          <w:b/>
        </w:rPr>
        <w:t>product</w:t>
      </w:r>
      <w:r w:rsidR="00F50297">
        <w:rPr>
          <w:bCs/>
        </w:rPr>
        <w:t xml:space="preserve"> </w:t>
      </w:r>
      <w:r w:rsidRPr="00F50297">
        <w:rPr>
          <w:b/>
        </w:rPr>
        <w:t>category</w:t>
      </w:r>
      <w:r>
        <w:rPr>
          <w:bCs/>
        </w:rPr>
        <w:t xml:space="preserve"> data that has its </w:t>
      </w:r>
      <w:r w:rsidRPr="00F50297">
        <w:rPr>
          <w:bCs/>
        </w:rPr>
        <w:t>category name</w:t>
      </w:r>
      <w:r>
        <w:rPr>
          <w:bCs/>
        </w:rPr>
        <w:t xml:space="preserve">. Every </w:t>
      </w:r>
      <w:r w:rsidR="00F50297" w:rsidRPr="00F50297">
        <w:rPr>
          <w:b/>
        </w:rPr>
        <w:t>Product Category</w:t>
      </w:r>
      <w:r w:rsidR="00F50297">
        <w:rPr>
          <w:bCs/>
        </w:rPr>
        <w:t xml:space="preserve"> </w:t>
      </w:r>
      <w:r>
        <w:rPr>
          <w:bCs/>
        </w:rPr>
        <w:t>has an identification number with the following format:</w:t>
      </w:r>
    </w:p>
    <w:p w14:paraId="410D032A" w14:textId="15150578" w:rsidR="000C545D" w:rsidRPr="00E66353" w:rsidRDefault="00F50297" w:rsidP="008D6EC1">
      <w:pPr>
        <w:spacing w:line="360" w:lineRule="auto"/>
        <w:ind w:left="709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27F8CE1" wp14:editId="524C8E18">
                <wp:extent cx="2360930" cy="1404620"/>
                <wp:effectExtent l="6985" t="6985" r="6985" b="825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057F1" w14:textId="7E107650" w:rsidR="00F50297" w:rsidRDefault="00F50297" w:rsidP="00F50297">
                            <w:pPr>
                              <w:jc w:val="center"/>
                            </w:pPr>
                            <w:r>
                              <w:t>“PCXXX”</w:t>
                            </w:r>
                          </w:p>
                          <w:p w14:paraId="04FA6583" w14:textId="77777777" w:rsidR="00F50297" w:rsidRDefault="00F50297" w:rsidP="00F50297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7F8CE1" id="Text Box 12" o:sp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HvapvisCAABZ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03C057F1" w14:textId="7E107650" w:rsidR="00F50297" w:rsidRDefault="00F50297" w:rsidP="00F50297">
                      <w:pPr>
                        <w:jc w:val="center"/>
                      </w:pPr>
                      <w:r>
                        <w:t>“PCXXX”</w:t>
                      </w:r>
                    </w:p>
                    <w:p w14:paraId="04FA6583" w14:textId="77777777" w:rsidR="00F50297" w:rsidRDefault="00F50297" w:rsidP="00F50297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3F3355" w14:textId="7BC2118B" w:rsidR="000C545D" w:rsidRDefault="000C545D" w:rsidP="008D6EC1">
      <w:pPr>
        <w:spacing w:line="360" w:lineRule="auto"/>
        <w:jc w:val="both"/>
      </w:pPr>
      <w:r>
        <w:tab/>
        <w:t xml:space="preserve">Every customer that wants to buy </w:t>
      </w:r>
      <w:r w:rsidR="002203A1">
        <w:t xml:space="preserve">a </w:t>
      </w:r>
      <w:r w:rsidR="00F50297">
        <w:t xml:space="preserve">product </w:t>
      </w:r>
      <w:r>
        <w:t xml:space="preserve">at </w:t>
      </w:r>
      <w:r w:rsidR="00F50297" w:rsidRPr="00317543">
        <w:rPr>
          <w:bCs/>
        </w:rPr>
        <w:t>JP Gaming Store</w:t>
      </w:r>
      <w:r w:rsidR="00F50297">
        <w:rPr>
          <w:b/>
        </w:rPr>
        <w:t xml:space="preserve"> </w:t>
      </w:r>
      <w:r>
        <w:t xml:space="preserve">must be following the </w:t>
      </w:r>
      <w:r w:rsidR="00F50297">
        <w:rPr>
          <w:b/>
        </w:rPr>
        <w:t>product</w:t>
      </w:r>
      <w:r w:rsidRPr="00D01563">
        <w:rPr>
          <w:b/>
        </w:rPr>
        <w:t xml:space="preserve"> transaction procedures</w:t>
      </w:r>
      <w:r>
        <w:t>, those are:</w:t>
      </w:r>
    </w:p>
    <w:p w14:paraId="32A10BE3" w14:textId="5BB8CCA3" w:rsidR="000C545D" w:rsidRDefault="000C545D" w:rsidP="008D6EC1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Every </w:t>
      </w:r>
      <w:r w:rsidRPr="003B7CAC">
        <w:rPr>
          <w:b/>
          <w:bCs/>
        </w:rPr>
        <w:t>customer</w:t>
      </w:r>
      <w:r>
        <w:t xml:space="preserve"> that wants to purchase a product must </w:t>
      </w:r>
      <w:r w:rsidR="00532F03">
        <w:t xml:space="preserve">have </w:t>
      </w:r>
      <w:r>
        <w:t>complete personal information like name</w:t>
      </w:r>
      <w:r w:rsidR="00F50297">
        <w:t xml:space="preserve">, email, phone, date of birth, </w:t>
      </w:r>
      <w:r w:rsidR="003B7CAC">
        <w:t>gender,</w:t>
      </w:r>
      <w:r w:rsidR="00F50297">
        <w:t xml:space="preserve"> and address</w:t>
      </w:r>
      <w:r>
        <w:t>. Every customer has an identification number with the following format:</w:t>
      </w:r>
    </w:p>
    <w:p w14:paraId="6751CC4B" w14:textId="77777777" w:rsidR="000C545D" w:rsidRDefault="000C545D" w:rsidP="008D6EC1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70E6FC0" wp14:editId="6FE1D118">
                <wp:extent cx="2360930" cy="1404620"/>
                <wp:effectExtent l="6985" t="5080" r="6985" b="1016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96CD7" w14:textId="28CF0F24" w:rsidR="000C545D" w:rsidRDefault="000C545D" w:rsidP="000C545D">
                            <w:pPr>
                              <w:jc w:val="center"/>
                            </w:pPr>
                            <w:r>
                              <w:t>“CUXXX”</w:t>
                            </w:r>
                          </w:p>
                          <w:p w14:paraId="22D15DFB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0E6FC0" id="Text Box 5" o:sp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">
                <v:textbox style="mso-fit-shape-to-text:t">
                  <w:txbxContent>
                    <w:p w14:paraId="53F96CD7" w14:textId="28CF0F24" w:rsidR="000C545D" w:rsidRDefault="000C545D" w:rsidP="000C545D">
                      <w:pPr>
                        <w:jc w:val="center"/>
                      </w:pPr>
                      <w:r>
                        <w:t>“CUXXX”</w:t>
                      </w:r>
                    </w:p>
                    <w:p w14:paraId="22D15DFB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17485D" w14:textId="48F27786" w:rsidR="000C545D" w:rsidRDefault="000C545D" w:rsidP="008D6EC1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>Customer</w:t>
      </w:r>
      <w:r w:rsidR="00532F03">
        <w:t>s</w:t>
      </w:r>
      <w:r>
        <w:t xml:space="preserve"> can purchase </w:t>
      </w:r>
      <w:r w:rsidRPr="00E66353">
        <w:rPr>
          <w:b/>
        </w:rPr>
        <w:t>more than one product</w:t>
      </w:r>
      <w:r>
        <w:t xml:space="preserve"> in every transaction.</w:t>
      </w:r>
    </w:p>
    <w:p w14:paraId="403FFFF0" w14:textId="77777777" w:rsidR="000C545D" w:rsidRDefault="000C545D" w:rsidP="008D6EC1">
      <w:pPr>
        <w:spacing w:line="360" w:lineRule="auto"/>
        <w:jc w:val="both"/>
      </w:pPr>
    </w:p>
    <w:p w14:paraId="724A6018" w14:textId="0521CCB8" w:rsidR="000C545D" w:rsidRDefault="000C545D" w:rsidP="008D6EC1">
      <w:pPr>
        <w:pStyle w:val="ListParagraph"/>
        <w:spacing w:line="360" w:lineRule="auto"/>
        <w:ind w:left="0" w:firstLine="720"/>
        <w:jc w:val="both"/>
      </w:pPr>
      <w:r>
        <w:t xml:space="preserve">Every </w:t>
      </w:r>
      <w:r w:rsidR="003B7CAC">
        <w:t>vendor</w:t>
      </w:r>
      <w:r>
        <w:t xml:space="preserve"> that wants to sell their </w:t>
      </w:r>
      <w:r w:rsidR="003B7CAC">
        <w:t xml:space="preserve">component </w:t>
      </w:r>
      <w:r>
        <w:t xml:space="preserve">must be following the </w:t>
      </w:r>
      <w:r w:rsidR="003B7CAC">
        <w:rPr>
          <w:b/>
        </w:rPr>
        <w:t xml:space="preserve">component </w:t>
      </w:r>
      <w:r w:rsidRPr="00BD3207">
        <w:rPr>
          <w:b/>
        </w:rPr>
        <w:t>transaction procedures</w:t>
      </w:r>
      <w:r w:rsidRPr="00BD3207">
        <w:t>, thos</w:t>
      </w:r>
      <w:r>
        <w:t>e are:</w:t>
      </w:r>
    </w:p>
    <w:p w14:paraId="2A55649E" w14:textId="5E5A254F" w:rsidR="000C545D" w:rsidRDefault="000C545D" w:rsidP="008D6EC1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Every </w:t>
      </w:r>
      <w:r w:rsidR="003B7CAC">
        <w:t xml:space="preserve">vendor </w:t>
      </w:r>
      <w:r>
        <w:t>that wants to sell their ingredient</w:t>
      </w:r>
      <w:r w:rsidR="00532F03">
        <w:t>s</w:t>
      </w:r>
      <w:r>
        <w:t xml:space="preserve"> must </w:t>
      </w:r>
      <w:r w:rsidR="00532F03">
        <w:t>have</w:t>
      </w:r>
      <w:r>
        <w:t xml:space="preserve"> complete personal information like </w:t>
      </w:r>
      <w:r w:rsidR="003B7CAC">
        <w:t>name, email, phone, date of birth, gender, and address</w:t>
      </w:r>
      <w:r>
        <w:t xml:space="preserve">. Every </w:t>
      </w:r>
      <w:r w:rsidR="003B7CAC">
        <w:t xml:space="preserve">vendor </w:t>
      </w:r>
      <w:r>
        <w:t>has an identification number with the following format:</w:t>
      </w:r>
    </w:p>
    <w:p w14:paraId="2901CA75" w14:textId="77777777" w:rsidR="000C545D" w:rsidRDefault="000C545D" w:rsidP="008D6EC1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51F7656" wp14:editId="630B9B61">
                <wp:extent cx="2360930" cy="1404620"/>
                <wp:effectExtent l="6985" t="10160" r="6985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0EE7C" w14:textId="7388FCBF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3B7CAC">
                              <w:t>VE</w:t>
                            </w:r>
                            <w:r>
                              <w:t>XXX”</w:t>
                            </w:r>
                          </w:p>
                          <w:p w14:paraId="6169DCB8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1F7656" id="Text Box 3" o:spid="_x0000_s1033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CX3nWj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4320EE7C" w14:textId="7388FCBF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3B7CAC">
                        <w:t>VE</w:t>
                      </w:r>
                      <w:r>
                        <w:t>XXX”</w:t>
                      </w:r>
                    </w:p>
                    <w:p w14:paraId="6169DCB8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C0A1CD" w14:textId="5B8F788F" w:rsidR="000C545D" w:rsidRDefault="003B7CAC" w:rsidP="008D6EC1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>Vendor</w:t>
      </w:r>
      <w:r w:rsidR="00532F03">
        <w:t>s</w:t>
      </w:r>
      <w:r>
        <w:t xml:space="preserve"> </w:t>
      </w:r>
      <w:r w:rsidR="000C545D">
        <w:t xml:space="preserve">can sell </w:t>
      </w:r>
      <w:r w:rsidR="000C545D" w:rsidRPr="00BD3207">
        <w:rPr>
          <w:b/>
        </w:rPr>
        <w:t>more than one</w:t>
      </w:r>
      <w:r>
        <w:rPr>
          <w:b/>
        </w:rPr>
        <w:t xml:space="preserve"> component</w:t>
      </w:r>
      <w:r w:rsidR="000C545D">
        <w:t xml:space="preserve"> in every transaction.</w:t>
      </w:r>
    </w:p>
    <w:p w14:paraId="2D0C1143" w14:textId="77777777" w:rsidR="000C545D" w:rsidRDefault="000C545D" w:rsidP="008D6EC1">
      <w:pPr>
        <w:spacing w:line="360" w:lineRule="auto"/>
        <w:jc w:val="both"/>
      </w:pPr>
    </w:p>
    <w:p w14:paraId="4B7163D8" w14:textId="2BBD9EAA" w:rsidR="000C545D" w:rsidRPr="00C951EB" w:rsidRDefault="0010742D" w:rsidP="008D6EC1">
      <w:pPr>
        <w:spacing w:line="360" w:lineRule="auto"/>
        <w:jc w:val="both"/>
        <w:rPr>
          <w:b/>
        </w:rPr>
      </w:pPr>
      <w:r>
        <w:rPr>
          <w:b/>
        </w:rPr>
        <w:t>Constraint</w:t>
      </w:r>
      <w:r w:rsidR="002F07D2">
        <w:rPr>
          <w:b/>
        </w:rPr>
        <w:t>s</w:t>
      </w:r>
      <w:r w:rsidR="000C545D" w:rsidRPr="006C17DF">
        <w:rPr>
          <w:b/>
        </w:rPr>
        <w:t>:</w:t>
      </w:r>
    </w:p>
    <w:p w14:paraId="4A8DCE03" w14:textId="0D9D65F4" w:rsidR="003C0573" w:rsidRPr="00C951EB" w:rsidRDefault="003C0573" w:rsidP="008D6EC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Customer email must end with “gmail.com” or “yahoo.com”</w:t>
      </w:r>
      <w:r w:rsidR="00C951EB">
        <w:t xml:space="preserve"> </w:t>
      </w:r>
      <w:r w:rsidR="00C951EB">
        <w:rPr>
          <w:bCs/>
        </w:rPr>
        <w:t>(without quote).</w:t>
      </w:r>
    </w:p>
    <w:p w14:paraId="6A5D00E1" w14:textId="5F28060B" w:rsidR="00C951EB" w:rsidRPr="00C951EB" w:rsidRDefault="00C951EB" w:rsidP="008D6EC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 w:rsidRPr="00C951EB">
        <w:rPr>
          <w:bCs/>
        </w:rPr>
        <w:t xml:space="preserve">Customer and </w:t>
      </w:r>
      <w:r>
        <w:rPr>
          <w:bCs/>
        </w:rPr>
        <w:t>s</w:t>
      </w:r>
      <w:r w:rsidRPr="00C951EB">
        <w:rPr>
          <w:bCs/>
        </w:rPr>
        <w:t>taff addres</w:t>
      </w:r>
      <w:r w:rsidR="002203A1">
        <w:rPr>
          <w:bCs/>
        </w:rPr>
        <w:t>se</w:t>
      </w:r>
      <w:r w:rsidRPr="00C951EB">
        <w:rPr>
          <w:bCs/>
        </w:rPr>
        <w:t>s must have more than 1 word.</w:t>
      </w:r>
    </w:p>
    <w:p w14:paraId="07FA8137" w14:textId="1D7CBA47" w:rsidR="00C951EB" w:rsidRPr="00C951EB" w:rsidRDefault="00C951EB" w:rsidP="008D6EC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Customer and vendor name</w:t>
      </w:r>
      <w:r w:rsidR="002203A1">
        <w:t>s</w:t>
      </w:r>
      <w:r>
        <w:t xml:space="preserve"> must be more than 3 characters.</w:t>
      </w:r>
    </w:p>
    <w:p w14:paraId="4CC4D70D" w14:textId="29DC56C4" w:rsidR="003C0573" w:rsidRDefault="003C0573" w:rsidP="008D6EC1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 w:rsidRPr="003C0573">
        <w:rPr>
          <w:bCs/>
        </w:rPr>
        <w:t>Component</w:t>
      </w:r>
      <w:r>
        <w:rPr>
          <w:bCs/>
        </w:rPr>
        <w:t xml:space="preserve"> and product price must be more than 5000.</w:t>
      </w:r>
    </w:p>
    <w:p w14:paraId="04F970C1" w14:textId="23F90FF4" w:rsidR="003C0573" w:rsidRDefault="00C951EB" w:rsidP="008D6EC1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>Product transaction and component transaction Quantity must be more than 0.</w:t>
      </w:r>
    </w:p>
    <w:p w14:paraId="27670E11" w14:textId="1224E086" w:rsidR="00C951EB" w:rsidRDefault="00C951EB" w:rsidP="008D6EC1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>Customer, vendor</w:t>
      </w:r>
      <w:r w:rsidR="00F94396">
        <w:rPr>
          <w:bCs/>
        </w:rPr>
        <w:t>,</w:t>
      </w:r>
      <w:r>
        <w:rPr>
          <w:bCs/>
        </w:rPr>
        <w:t xml:space="preserve"> and staff gender must be either “male” or “female” (without quote).</w:t>
      </w:r>
    </w:p>
    <w:p w14:paraId="49111E78" w14:textId="3451A699" w:rsidR="00F94396" w:rsidRDefault="00F94396" w:rsidP="008D6EC1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>Customer phone must start with “+62 “(without quote).</w:t>
      </w:r>
    </w:p>
    <w:p w14:paraId="3B710B28" w14:textId="61826D3E" w:rsidR="00F94396" w:rsidRDefault="00F94396" w:rsidP="008D6EC1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lastRenderedPageBreak/>
        <w:t>Product weight must be between 1 and 40.</w:t>
      </w:r>
    </w:p>
    <w:p w14:paraId="5D227CFD" w14:textId="77777777" w:rsidR="000C545D" w:rsidRDefault="000C545D" w:rsidP="0066287A">
      <w:pPr>
        <w:spacing w:line="360" w:lineRule="auto"/>
        <w:jc w:val="both"/>
      </w:pPr>
    </w:p>
    <w:p w14:paraId="0F21DD17" w14:textId="11982B7F" w:rsidR="000C545D" w:rsidRDefault="000C545D" w:rsidP="008D6EC1">
      <w:pPr>
        <w:spacing w:line="360" w:lineRule="auto"/>
        <w:ind w:firstLine="720"/>
        <w:jc w:val="both"/>
      </w:pPr>
      <w:r>
        <w:t xml:space="preserve">Now </w:t>
      </w:r>
      <w:r w:rsidR="00C951EB" w:rsidRPr="0066287A">
        <w:rPr>
          <w:bCs/>
        </w:rPr>
        <w:t>JP Gaming Store</w:t>
      </w:r>
      <w:r w:rsidR="00C951EB">
        <w:rPr>
          <w:b/>
        </w:rPr>
        <w:t xml:space="preserve"> </w:t>
      </w:r>
      <w:r w:rsidR="00532F03" w:rsidRPr="00532F03">
        <w:rPr>
          <w:bCs/>
        </w:rPr>
        <w:t>is</w:t>
      </w:r>
      <w:r w:rsidR="00532F03">
        <w:rPr>
          <w:b/>
        </w:rPr>
        <w:t xml:space="preserve"> </w:t>
      </w:r>
      <w:r>
        <w:t xml:space="preserve">still using </w:t>
      </w:r>
      <w:r w:rsidR="00532F03">
        <w:t xml:space="preserve">an </w:t>
      </w:r>
      <w:r w:rsidR="00C951EB">
        <w:t xml:space="preserve">old file </w:t>
      </w:r>
      <w:r>
        <w:t xml:space="preserve">system to maintain the </w:t>
      </w:r>
      <w:r w:rsidR="00C951EB">
        <w:rPr>
          <w:b/>
        </w:rPr>
        <w:t xml:space="preserve">product </w:t>
      </w:r>
      <w:r w:rsidRPr="0075473E">
        <w:t>and</w:t>
      </w:r>
      <w:r w:rsidRPr="0075473E">
        <w:rPr>
          <w:b/>
        </w:rPr>
        <w:t xml:space="preserve"> </w:t>
      </w:r>
      <w:r w:rsidR="00C951EB">
        <w:rPr>
          <w:b/>
        </w:rPr>
        <w:t xml:space="preserve">component </w:t>
      </w:r>
      <w:r w:rsidRPr="0075473E">
        <w:rPr>
          <w:b/>
        </w:rPr>
        <w:t>transactions</w:t>
      </w:r>
      <w:r>
        <w:t xml:space="preserve">. You as </w:t>
      </w:r>
      <w:r w:rsidR="00532F03">
        <w:t xml:space="preserve">his </w:t>
      </w:r>
      <w:r>
        <w:t xml:space="preserve">precious friend want to help </w:t>
      </w:r>
      <w:r w:rsidR="00C951EB">
        <w:rPr>
          <w:b/>
        </w:rPr>
        <w:t>JP Gaming Store</w:t>
      </w:r>
      <w:r>
        <w:t xml:space="preserve"> create a database system that can store data and maintain the </w:t>
      </w:r>
      <w:r w:rsidR="00C951EB">
        <w:rPr>
          <w:b/>
        </w:rPr>
        <w:t xml:space="preserve">product </w:t>
      </w:r>
      <w:r>
        <w:t xml:space="preserve">and </w:t>
      </w:r>
      <w:r w:rsidR="00C951EB">
        <w:rPr>
          <w:b/>
        </w:rPr>
        <w:t xml:space="preserve">component </w:t>
      </w:r>
      <w:r w:rsidRPr="00C6794C">
        <w:rPr>
          <w:b/>
        </w:rPr>
        <w:t>transactions</w:t>
      </w:r>
      <w:r>
        <w:t>. The tasks that you must do are:</w:t>
      </w:r>
    </w:p>
    <w:p w14:paraId="212B7367" w14:textId="3767CDD7" w:rsidR="000C545D" w:rsidRDefault="000C545D" w:rsidP="008D6EC1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Entity Relationship Diagram to maintain </w:t>
      </w:r>
      <w:r w:rsidR="00C951EB">
        <w:rPr>
          <w:b/>
        </w:rPr>
        <w:t xml:space="preserve">product </w:t>
      </w:r>
      <w:r>
        <w:t xml:space="preserve">and </w:t>
      </w:r>
      <w:r w:rsidR="00C951EB" w:rsidRPr="00C951EB">
        <w:rPr>
          <w:b/>
          <w:bCs/>
        </w:rPr>
        <w:t>component</w:t>
      </w:r>
      <w:r w:rsidR="00C951EB">
        <w:t xml:space="preserve"> </w:t>
      </w:r>
      <w:r>
        <w:rPr>
          <w:b/>
        </w:rPr>
        <w:t>transactions</w:t>
      </w:r>
      <w:r>
        <w:t>.</w:t>
      </w:r>
    </w:p>
    <w:p w14:paraId="1AF70B2A" w14:textId="6B62B1BF" w:rsidR="000C545D" w:rsidRDefault="000C545D" w:rsidP="008D6EC1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a database system using DDL syntax that </w:t>
      </w:r>
      <w:r w:rsidR="00532F03">
        <w:t xml:space="preserve">is </w:t>
      </w:r>
      <w:r>
        <w:t xml:space="preserve">relevant </w:t>
      </w:r>
      <w:r w:rsidR="002203A1">
        <w:t>to</w:t>
      </w:r>
      <w:r>
        <w:t xml:space="preserve"> </w:t>
      </w:r>
      <w:r w:rsidR="00C951EB">
        <w:rPr>
          <w:b/>
        </w:rPr>
        <w:t xml:space="preserve">product </w:t>
      </w:r>
      <w:r>
        <w:t xml:space="preserve">and </w:t>
      </w:r>
      <w:r w:rsidR="00C951EB" w:rsidRPr="00C951EB">
        <w:rPr>
          <w:b/>
          <w:bCs/>
        </w:rPr>
        <w:t>component</w:t>
      </w:r>
      <w:r w:rsidR="00C951EB">
        <w:t xml:space="preserve"> </w:t>
      </w:r>
      <w:r>
        <w:rPr>
          <w:b/>
        </w:rPr>
        <w:t>transactions</w:t>
      </w:r>
      <w:r w:rsidRPr="0074760C">
        <w:t>.</w:t>
      </w:r>
    </w:p>
    <w:p w14:paraId="12740E72" w14:textId="77777777" w:rsidR="000C545D" w:rsidRDefault="001B07D5" w:rsidP="008D6EC1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>Create query using DML syntax to fill the tables in database systems with data based on the following conditions</w:t>
      </w:r>
      <w:r w:rsidR="000C545D">
        <w:t>:</w:t>
      </w:r>
    </w:p>
    <w:p w14:paraId="095AEA22" w14:textId="4449D270" w:rsidR="000C545D" w:rsidRDefault="000C545D" w:rsidP="008D6EC1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Master</w:t>
      </w:r>
      <w:r>
        <w:t xml:space="preserve"> table must be filled with more than or equals </w:t>
      </w:r>
      <w:r w:rsidR="002203A1">
        <w:t xml:space="preserve">to </w:t>
      </w:r>
      <w:r w:rsidR="00F94396">
        <w:t xml:space="preserve">10 </w:t>
      </w:r>
      <w:r>
        <w:t>data.</w:t>
      </w:r>
    </w:p>
    <w:p w14:paraId="7FD4CF19" w14:textId="5F1AFBCF" w:rsidR="000C545D" w:rsidRDefault="000C545D" w:rsidP="008D6EC1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</w:t>
      </w:r>
      <w:r>
        <w:t xml:space="preserve"> table must be filled with more than or equals </w:t>
      </w:r>
      <w:r w:rsidR="002203A1">
        <w:t xml:space="preserve">to </w:t>
      </w:r>
      <w:r>
        <w:t>15 data.</w:t>
      </w:r>
    </w:p>
    <w:p w14:paraId="10D2641D" w14:textId="293B2E56" w:rsidR="000C545D" w:rsidRDefault="000C545D" w:rsidP="008D6EC1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 detail</w:t>
      </w:r>
      <w:r>
        <w:t xml:space="preserve"> table must be filled with more than or equals </w:t>
      </w:r>
      <w:r w:rsidR="002203A1">
        <w:t xml:space="preserve">to </w:t>
      </w:r>
      <w:r>
        <w:t>25 data.</w:t>
      </w:r>
      <w:r w:rsidR="00C951EB">
        <w:t xml:space="preserve"> </w:t>
      </w:r>
    </w:p>
    <w:p w14:paraId="669AC952" w14:textId="04FC0281" w:rsidR="00DF216D" w:rsidRDefault="006D4611" w:rsidP="008D6EC1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For the </w:t>
      </w:r>
      <w:r w:rsidR="00DF216D" w:rsidRPr="006D4611">
        <w:rPr>
          <w:b/>
          <w:bCs/>
        </w:rPr>
        <w:t>Product Category</w:t>
      </w:r>
      <w:r w:rsidR="00DF216D">
        <w:t xml:space="preserve"> </w:t>
      </w:r>
      <w:r w:rsidRPr="006D4611">
        <w:t>table, the table must be filled with the following data:</w:t>
      </w:r>
      <w:r>
        <w:rPr>
          <w:b/>
          <w:bCs/>
        </w:rPr>
        <w:t xml:space="preserve"> </w:t>
      </w:r>
    </w:p>
    <w:tbl>
      <w:tblPr>
        <w:tblStyle w:val="TableGrid"/>
        <w:tblW w:w="6480" w:type="dxa"/>
        <w:jc w:val="center"/>
        <w:tblLook w:val="04A0" w:firstRow="1" w:lastRow="0" w:firstColumn="1" w:lastColumn="0" w:noHBand="0" w:noVBand="1"/>
      </w:tblPr>
      <w:tblGrid>
        <w:gridCol w:w="3240"/>
        <w:gridCol w:w="3240"/>
      </w:tblGrid>
      <w:tr w:rsidR="00DF216D" w:rsidRPr="00083EF6" w14:paraId="056BF739" w14:textId="77777777" w:rsidTr="0075471A">
        <w:trPr>
          <w:jc w:val="center"/>
        </w:trPr>
        <w:tc>
          <w:tcPr>
            <w:tcW w:w="6480" w:type="dxa"/>
            <w:gridSpan w:val="2"/>
            <w:shd w:val="clear" w:color="auto" w:fill="7F7F7F" w:themeFill="text1" w:themeFillTint="80"/>
            <w:vAlign w:val="center"/>
          </w:tcPr>
          <w:p w14:paraId="560E80B1" w14:textId="27D7931C" w:rsidR="00DF216D" w:rsidRDefault="000303C4" w:rsidP="008D6EC1">
            <w:pPr>
              <w:pStyle w:val="ListParagraph"/>
              <w:spacing w:line="360" w:lineRule="auto"/>
              <w:ind w:left="0"/>
              <w:jc w:val="center"/>
            </w:pPr>
            <w:r>
              <w:t>Product Category Names</w:t>
            </w:r>
          </w:p>
        </w:tc>
      </w:tr>
      <w:tr w:rsidR="00DF216D" w:rsidRPr="00083EF6" w14:paraId="05F68408" w14:textId="77777777" w:rsidTr="0075471A">
        <w:trPr>
          <w:jc w:val="center"/>
        </w:trPr>
        <w:tc>
          <w:tcPr>
            <w:tcW w:w="3240" w:type="dxa"/>
            <w:vAlign w:val="center"/>
          </w:tcPr>
          <w:p w14:paraId="19F7FA62" w14:textId="493B91BB" w:rsidR="00DF216D" w:rsidRPr="00083EF6" w:rsidRDefault="006D4611" w:rsidP="008D6EC1">
            <w:pPr>
              <w:pStyle w:val="ListParagraph"/>
              <w:spacing w:line="360" w:lineRule="auto"/>
              <w:ind w:left="0"/>
              <w:jc w:val="center"/>
            </w:pPr>
            <w:r>
              <w:t>Chair</w:t>
            </w:r>
          </w:p>
        </w:tc>
        <w:tc>
          <w:tcPr>
            <w:tcW w:w="3240" w:type="dxa"/>
          </w:tcPr>
          <w:p w14:paraId="594D4FAD" w14:textId="30FC0417" w:rsidR="00DF216D" w:rsidRDefault="006D4611" w:rsidP="008D6EC1">
            <w:pPr>
              <w:pStyle w:val="ListParagraph"/>
              <w:spacing w:line="360" w:lineRule="auto"/>
              <w:ind w:left="0"/>
              <w:jc w:val="center"/>
            </w:pPr>
            <w:r>
              <w:t>Keyboard</w:t>
            </w:r>
          </w:p>
        </w:tc>
      </w:tr>
      <w:tr w:rsidR="00DF216D" w:rsidRPr="00083EF6" w14:paraId="56425805" w14:textId="77777777" w:rsidTr="0075471A">
        <w:trPr>
          <w:jc w:val="center"/>
        </w:trPr>
        <w:tc>
          <w:tcPr>
            <w:tcW w:w="3240" w:type="dxa"/>
            <w:vAlign w:val="center"/>
          </w:tcPr>
          <w:p w14:paraId="5D33D4C3" w14:textId="4C1E2758" w:rsidR="00DF216D" w:rsidRPr="00083EF6" w:rsidRDefault="006D4611" w:rsidP="008D6EC1">
            <w:pPr>
              <w:pStyle w:val="ListParagraph"/>
              <w:spacing w:line="360" w:lineRule="auto"/>
              <w:ind w:left="0"/>
              <w:jc w:val="center"/>
            </w:pPr>
            <w:r>
              <w:t>Mouse</w:t>
            </w:r>
          </w:p>
        </w:tc>
        <w:tc>
          <w:tcPr>
            <w:tcW w:w="3240" w:type="dxa"/>
          </w:tcPr>
          <w:p w14:paraId="28761CF9" w14:textId="2E90481F" w:rsidR="00DF216D" w:rsidRDefault="006D4611" w:rsidP="008D6EC1">
            <w:pPr>
              <w:pStyle w:val="ListParagraph"/>
              <w:spacing w:line="360" w:lineRule="auto"/>
              <w:ind w:left="0"/>
              <w:jc w:val="center"/>
            </w:pPr>
            <w:r>
              <w:t>Table</w:t>
            </w:r>
          </w:p>
        </w:tc>
      </w:tr>
      <w:tr w:rsidR="00DF216D" w:rsidRPr="00083EF6" w14:paraId="55637FBF" w14:textId="77777777" w:rsidTr="0075471A">
        <w:trPr>
          <w:jc w:val="center"/>
        </w:trPr>
        <w:tc>
          <w:tcPr>
            <w:tcW w:w="3240" w:type="dxa"/>
            <w:vAlign w:val="center"/>
          </w:tcPr>
          <w:p w14:paraId="4A37904E" w14:textId="75EBE249" w:rsidR="00DF216D" w:rsidRDefault="006D4611" w:rsidP="008D6EC1">
            <w:pPr>
              <w:pStyle w:val="ListParagraph"/>
              <w:spacing w:line="360" w:lineRule="auto"/>
              <w:ind w:left="0"/>
              <w:jc w:val="center"/>
            </w:pPr>
            <w:r>
              <w:t>Headphone</w:t>
            </w:r>
          </w:p>
        </w:tc>
        <w:tc>
          <w:tcPr>
            <w:tcW w:w="3240" w:type="dxa"/>
          </w:tcPr>
          <w:p w14:paraId="50A7EE08" w14:textId="118CB47E" w:rsidR="00DF216D" w:rsidRDefault="006D4611" w:rsidP="008D6EC1">
            <w:pPr>
              <w:pStyle w:val="ListParagraph"/>
              <w:spacing w:line="360" w:lineRule="auto"/>
              <w:ind w:left="0"/>
              <w:jc w:val="center"/>
            </w:pPr>
            <w:r>
              <w:t>Speaker</w:t>
            </w:r>
          </w:p>
        </w:tc>
      </w:tr>
      <w:tr w:rsidR="00DF216D" w:rsidRPr="00083EF6" w14:paraId="72C47938" w14:textId="77777777" w:rsidTr="0075471A">
        <w:trPr>
          <w:jc w:val="center"/>
        </w:trPr>
        <w:tc>
          <w:tcPr>
            <w:tcW w:w="3240" w:type="dxa"/>
            <w:vAlign w:val="center"/>
          </w:tcPr>
          <w:p w14:paraId="6528B03B" w14:textId="0153BFB4" w:rsidR="00DF216D" w:rsidRDefault="006D4611" w:rsidP="008D6EC1">
            <w:pPr>
              <w:pStyle w:val="ListParagraph"/>
              <w:spacing w:line="360" w:lineRule="auto"/>
              <w:ind w:left="0"/>
              <w:jc w:val="center"/>
            </w:pPr>
            <w:r>
              <w:t>Monitor</w:t>
            </w:r>
          </w:p>
        </w:tc>
        <w:tc>
          <w:tcPr>
            <w:tcW w:w="3240" w:type="dxa"/>
          </w:tcPr>
          <w:p w14:paraId="64FDAC36" w14:textId="0BD24F98" w:rsidR="00DF216D" w:rsidRDefault="006D4611" w:rsidP="008D6EC1">
            <w:pPr>
              <w:pStyle w:val="ListParagraph"/>
              <w:spacing w:line="360" w:lineRule="auto"/>
              <w:ind w:left="0"/>
              <w:jc w:val="center"/>
            </w:pPr>
            <w:r>
              <w:t>Laptop</w:t>
            </w:r>
          </w:p>
        </w:tc>
      </w:tr>
      <w:tr w:rsidR="00DF216D" w:rsidRPr="00083EF6" w14:paraId="42C5D6AA" w14:textId="77777777" w:rsidTr="0075471A">
        <w:trPr>
          <w:jc w:val="center"/>
        </w:trPr>
        <w:tc>
          <w:tcPr>
            <w:tcW w:w="3240" w:type="dxa"/>
            <w:vAlign w:val="center"/>
          </w:tcPr>
          <w:p w14:paraId="766B3EDE" w14:textId="03D974F6" w:rsidR="00DF216D" w:rsidRDefault="006D4611" w:rsidP="008D6EC1">
            <w:pPr>
              <w:pStyle w:val="ListParagraph"/>
              <w:spacing w:line="360" w:lineRule="auto"/>
              <w:ind w:left="0"/>
              <w:jc w:val="center"/>
            </w:pPr>
            <w:r>
              <w:t>Computer</w:t>
            </w:r>
          </w:p>
        </w:tc>
        <w:tc>
          <w:tcPr>
            <w:tcW w:w="3240" w:type="dxa"/>
          </w:tcPr>
          <w:p w14:paraId="0B57CFA6" w14:textId="55B27FE0" w:rsidR="00DF216D" w:rsidRDefault="006D4611" w:rsidP="008D6EC1">
            <w:pPr>
              <w:pStyle w:val="ListParagraph"/>
              <w:spacing w:line="360" w:lineRule="auto"/>
              <w:ind w:left="0"/>
              <w:jc w:val="center"/>
            </w:pPr>
            <w:r>
              <w:t>Accessories</w:t>
            </w:r>
          </w:p>
        </w:tc>
      </w:tr>
    </w:tbl>
    <w:p w14:paraId="2C80A612" w14:textId="77777777" w:rsidR="00DF216D" w:rsidRDefault="00DF216D" w:rsidP="00EB7CDF">
      <w:pPr>
        <w:spacing w:line="360" w:lineRule="auto"/>
        <w:jc w:val="both"/>
      </w:pPr>
    </w:p>
    <w:p w14:paraId="72577224" w14:textId="548208DD" w:rsidR="00AA46AD" w:rsidRDefault="00AA46AD" w:rsidP="008D6EC1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</w:t>
      </w:r>
      <w:r w:rsidR="00532F03">
        <w:t xml:space="preserve">a </w:t>
      </w:r>
      <w:r>
        <w:t xml:space="preserve">query using DML syntax to simulate the transactions process for </w:t>
      </w:r>
      <w:r w:rsidR="00C951EB">
        <w:rPr>
          <w:b/>
        </w:rPr>
        <w:t xml:space="preserve">product </w:t>
      </w:r>
      <w:r>
        <w:t xml:space="preserve">and </w:t>
      </w:r>
      <w:r w:rsidR="00C951EB">
        <w:rPr>
          <w:b/>
        </w:rPr>
        <w:t xml:space="preserve">component </w:t>
      </w:r>
      <w:r>
        <w:rPr>
          <w:b/>
        </w:rPr>
        <w:t>transactions</w:t>
      </w:r>
      <w:r>
        <w:t>.</w:t>
      </w:r>
      <w:r w:rsidR="00587EA9">
        <w:t xml:space="preserve"> </w:t>
      </w:r>
    </w:p>
    <w:p w14:paraId="42B4DE7C" w14:textId="535B8795" w:rsidR="001D55E5" w:rsidRDefault="00587EA9" w:rsidP="008D6EC1">
      <w:pPr>
        <w:pStyle w:val="ListParagraph"/>
        <w:spacing w:line="360" w:lineRule="auto"/>
        <w:jc w:val="both"/>
      </w:pPr>
      <w:r w:rsidRPr="00C61921">
        <w:rPr>
          <w:b/>
        </w:rPr>
        <w:t>Note</w:t>
      </w:r>
      <w:r>
        <w:t xml:space="preserve">: DML syntax to </w:t>
      </w:r>
      <w:r w:rsidRPr="006512DD">
        <w:rPr>
          <w:b/>
        </w:rPr>
        <w:t>fill</w:t>
      </w:r>
      <w:r w:rsidR="00532F03">
        <w:rPr>
          <w:b/>
        </w:rPr>
        <w:t xml:space="preserve"> the</w:t>
      </w:r>
      <w:r w:rsidRPr="006512DD">
        <w:rPr>
          <w:b/>
        </w:rPr>
        <w:t xml:space="preserve"> database</w:t>
      </w:r>
      <w:r>
        <w:t xml:space="preserve"> and DML syntax to </w:t>
      </w:r>
      <w:r w:rsidRPr="006512DD">
        <w:rPr>
          <w:b/>
        </w:rPr>
        <w:t>simulate</w:t>
      </w:r>
      <w:r>
        <w:t xml:space="preserve"> the </w:t>
      </w:r>
      <w:r w:rsidRPr="006512DD">
        <w:rPr>
          <w:b/>
        </w:rPr>
        <w:t>transactions process</w:t>
      </w:r>
      <w:r>
        <w:t xml:space="preserve"> should be a </w:t>
      </w:r>
      <w:r w:rsidRPr="00C61921">
        <w:rPr>
          <w:b/>
        </w:rPr>
        <w:t>different query</w:t>
      </w:r>
      <w:r>
        <w:t>.</w:t>
      </w:r>
    </w:p>
    <w:p w14:paraId="0E1E3FC6" w14:textId="22923B9A" w:rsidR="000C545D" w:rsidRDefault="000C545D" w:rsidP="008D6EC1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To support </w:t>
      </w:r>
      <w:r w:rsidR="00532F03">
        <w:t xml:space="preserve">the </w:t>
      </w:r>
      <w:r>
        <w:t xml:space="preserve">database management process in </w:t>
      </w:r>
      <w:r w:rsidR="00C951EB">
        <w:rPr>
          <w:b/>
        </w:rPr>
        <w:t>JP Gaming Store</w:t>
      </w:r>
      <w:r w:rsidRPr="00E23E1D">
        <w:t>,</w:t>
      </w:r>
      <w:r>
        <w:rPr>
          <w:b/>
        </w:rPr>
        <w:t xml:space="preserve"> </w:t>
      </w:r>
      <w:r w:rsidR="00C951EB">
        <w:t xml:space="preserve">JP </w:t>
      </w:r>
      <w:r>
        <w:t>asked you to provide some quer</w:t>
      </w:r>
      <w:r w:rsidR="002203A1">
        <w:t>ies</w:t>
      </w:r>
      <w:r w:rsidR="00C951EB">
        <w:t xml:space="preserve">, </w:t>
      </w:r>
      <w:r>
        <w:t xml:space="preserve">resulting </w:t>
      </w:r>
      <w:r w:rsidR="00532F03">
        <w:t xml:space="preserve">in </w:t>
      </w:r>
      <w:r>
        <w:t>important data. The requirements are:</w:t>
      </w:r>
    </w:p>
    <w:p w14:paraId="2F367D72" w14:textId="610C3404" w:rsidR="0046089D" w:rsidRDefault="000C545D" w:rsidP="008D6EC1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>
        <w:t>D</w:t>
      </w:r>
      <w:r w:rsidR="006D4611" w:rsidRPr="006D4611">
        <w:t>isplay CustomerID, CustomerName(</w:t>
      </w:r>
      <w:r w:rsidR="00B515F8">
        <w:t>o</w:t>
      </w:r>
      <w:r w:rsidR="006D4611" w:rsidRPr="006D4611">
        <w:t>btained from CustomerName in uppercase format)</w:t>
      </w:r>
      <w:r w:rsidR="002203A1">
        <w:t>,</w:t>
      </w:r>
      <w:r w:rsidR="006D4611" w:rsidRPr="006D4611">
        <w:t xml:space="preserve"> and TotalItemsBough</w:t>
      </w:r>
      <w:r w:rsidR="003D4FD3">
        <w:t>t</w:t>
      </w:r>
      <w:r w:rsidR="000A1286">
        <w:t xml:space="preserve"> </w:t>
      </w:r>
      <w:r w:rsidR="00443614">
        <w:t>(</w:t>
      </w:r>
      <w:r w:rsidR="003D4FD3">
        <w:t>o</w:t>
      </w:r>
      <w:r w:rsidR="00443614">
        <w:t xml:space="preserve">btained from </w:t>
      </w:r>
      <w:r w:rsidR="002203A1">
        <w:t xml:space="preserve">the </w:t>
      </w:r>
      <w:r w:rsidR="00443614">
        <w:t xml:space="preserve">sum of </w:t>
      </w:r>
      <w:r w:rsidR="00B515F8">
        <w:t>q</w:t>
      </w:r>
      <w:r w:rsidR="00F94396">
        <w:t>uantity</w:t>
      </w:r>
      <w:r w:rsidR="00443614">
        <w:t xml:space="preserve">) </w:t>
      </w:r>
      <w:r w:rsidR="006D4611" w:rsidRPr="006D4611">
        <w:t xml:space="preserve">for every transaction that happens in </w:t>
      </w:r>
      <w:r w:rsidR="00532F03">
        <w:t xml:space="preserve">the </w:t>
      </w:r>
      <w:r w:rsidR="006D4611" w:rsidRPr="006D4611">
        <w:t xml:space="preserve">year 2021 and done by </w:t>
      </w:r>
      <w:r w:rsidR="00532F03">
        <w:t xml:space="preserve">a </w:t>
      </w:r>
      <w:r w:rsidR="006D4611" w:rsidRPr="006D4611">
        <w:t>customer that is born in 2001</w:t>
      </w:r>
      <w:r w:rsidR="00443614">
        <w:t>.</w:t>
      </w:r>
    </w:p>
    <w:p w14:paraId="43F3DE0B" w14:textId="77777777" w:rsidR="00443614" w:rsidRDefault="00443614" w:rsidP="008D6EC1">
      <w:pPr>
        <w:pStyle w:val="ListParagraph"/>
        <w:spacing w:line="360" w:lineRule="auto"/>
        <w:ind w:left="1440"/>
        <w:jc w:val="both"/>
      </w:pPr>
    </w:p>
    <w:p w14:paraId="738A7DEA" w14:textId="302B1E8F" w:rsidR="000C545D" w:rsidRDefault="00443614" w:rsidP="008D6EC1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443614">
        <w:t>Display ProductID, ProductName, and ProductCategoryName for every transaction</w:t>
      </w:r>
      <w:r w:rsidR="00E032E1">
        <w:t xml:space="preserve"> </w:t>
      </w:r>
      <w:r w:rsidRPr="00443614">
        <w:t xml:space="preserve">that </w:t>
      </w:r>
      <w:r w:rsidR="00AF6BEE">
        <w:t>occurred</w:t>
      </w:r>
      <w:r w:rsidRPr="00443614">
        <w:t xml:space="preserve"> </w:t>
      </w:r>
      <w:r w:rsidR="00532F03">
        <w:t xml:space="preserve">in the year </w:t>
      </w:r>
      <w:r w:rsidRPr="00443614">
        <w:t xml:space="preserve">2020 </w:t>
      </w:r>
      <w:r w:rsidR="00B515F8">
        <w:t>and</w:t>
      </w:r>
      <w:r w:rsidRPr="00443614">
        <w:t xml:space="preserve"> </w:t>
      </w:r>
      <w:r w:rsidR="00057716" w:rsidRPr="00443614">
        <w:t>product</w:t>
      </w:r>
      <w:r w:rsidR="00057716" w:rsidRPr="00E032E1">
        <w:t xml:space="preserve"> </w:t>
      </w:r>
      <w:r w:rsidRPr="00443614">
        <w:t xml:space="preserve">that is purchased </w:t>
      </w:r>
      <w:r w:rsidR="00FA433B">
        <w:t>at least in</w:t>
      </w:r>
      <w:r w:rsidRPr="00443614">
        <w:t xml:space="preserve"> 2 transaction</w:t>
      </w:r>
      <w:r w:rsidR="00532F03">
        <w:t>s</w:t>
      </w:r>
      <w:r w:rsidRPr="00443614">
        <w:t>.</w:t>
      </w:r>
    </w:p>
    <w:p w14:paraId="230D720C" w14:textId="77777777" w:rsidR="0046089D" w:rsidRDefault="0046089D" w:rsidP="008D6EC1">
      <w:pPr>
        <w:pStyle w:val="ListParagraph"/>
        <w:spacing w:line="360" w:lineRule="auto"/>
        <w:ind w:left="1440"/>
        <w:jc w:val="both"/>
      </w:pPr>
    </w:p>
    <w:p w14:paraId="16F808EF" w14:textId="067A42FC" w:rsidR="0046089D" w:rsidRDefault="00443614" w:rsidP="008D6EC1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443614">
        <w:t>Display ProductID</w:t>
      </w:r>
      <w:r w:rsidR="000417B4">
        <w:t xml:space="preserve">, </w:t>
      </w:r>
      <w:r w:rsidR="00021E2C" w:rsidRPr="00443614">
        <w:t>ProductName (</w:t>
      </w:r>
      <w:r w:rsidR="00B515F8">
        <w:t>o</w:t>
      </w:r>
      <w:r w:rsidRPr="00443614">
        <w:t xml:space="preserve">btained from ProductName in uppercase format), </w:t>
      </w:r>
      <w:r w:rsidR="00DE26EF" w:rsidRPr="00443614">
        <w:t>Income</w:t>
      </w:r>
      <w:r w:rsidR="006C5CE9">
        <w:t xml:space="preserve"> </w:t>
      </w:r>
      <w:r w:rsidR="00DE26EF" w:rsidRPr="00443614">
        <w:t>(</w:t>
      </w:r>
      <w:r w:rsidR="003D4FD3">
        <w:t>o</w:t>
      </w:r>
      <w:r w:rsidRPr="00443614">
        <w:t xml:space="preserve">btained from </w:t>
      </w:r>
      <w:r w:rsidR="002203A1">
        <w:t xml:space="preserve">the </w:t>
      </w:r>
      <w:r w:rsidRPr="00443614">
        <w:t xml:space="preserve">sum of </w:t>
      </w:r>
      <w:r w:rsidR="00B515F8">
        <w:t>P</w:t>
      </w:r>
      <w:r w:rsidRPr="00443614">
        <w:t>roduct</w:t>
      </w:r>
      <w:r w:rsidR="00B515F8">
        <w:t>P</w:t>
      </w:r>
      <w:r w:rsidRPr="00443614">
        <w:t xml:space="preserve">rice times </w:t>
      </w:r>
      <w:r w:rsidR="009B7868">
        <w:t>q</w:t>
      </w:r>
      <w:r w:rsidR="00F94396">
        <w:t>uantity</w:t>
      </w:r>
      <w:r w:rsidRPr="00443614">
        <w:t>), TotalTransaction</w:t>
      </w:r>
      <w:r w:rsidR="006C5CE9">
        <w:t xml:space="preserve"> </w:t>
      </w:r>
      <w:r w:rsidRPr="00443614">
        <w:t>(</w:t>
      </w:r>
      <w:r w:rsidR="003D4FD3">
        <w:t>o</w:t>
      </w:r>
      <w:r w:rsidRPr="00443614">
        <w:t>btained</w:t>
      </w:r>
      <w:r w:rsidR="00A45D44">
        <w:t xml:space="preserve"> </w:t>
      </w:r>
      <w:r w:rsidR="00FF7B11">
        <w:t>from</w:t>
      </w:r>
      <w:r w:rsidR="009377B8">
        <w:t xml:space="preserve"> the</w:t>
      </w:r>
      <w:r w:rsidRPr="00443614">
        <w:t xml:space="preserve"> </w:t>
      </w:r>
      <w:r w:rsidR="003D4FD3">
        <w:t>t</w:t>
      </w:r>
      <w:r w:rsidR="00021E2C">
        <w:t xml:space="preserve">otal </w:t>
      </w:r>
      <w:r w:rsidR="009377B8">
        <w:t xml:space="preserve">number of different </w:t>
      </w:r>
      <w:r w:rsidR="00470083">
        <w:t>product</w:t>
      </w:r>
      <w:r w:rsidR="00705949">
        <w:t>s</w:t>
      </w:r>
      <w:r w:rsidR="00021E2C">
        <w:t xml:space="preserve"> </w:t>
      </w:r>
      <w:r w:rsidRPr="00443614">
        <w:t xml:space="preserve">that </w:t>
      </w:r>
      <w:r w:rsidR="003D4FD3">
        <w:t>ha</w:t>
      </w:r>
      <w:r w:rsidR="002203A1">
        <w:t>ve</w:t>
      </w:r>
      <w:r w:rsidR="003D4FD3">
        <w:t xml:space="preserve"> </w:t>
      </w:r>
      <w:r w:rsidR="00470083">
        <w:t>been bought</w:t>
      </w:r>
      <w:r w:rsidRPr="00443614">
        <w:t>) for every product which CategoryName is 'mouse' or 'keyboard'</w:t>
      </w:r>
      <w:r w:rsidR="000417B4">
        <w:t xml:space="preserve"> and ProductName contain</w:t>
      </w:r>
      <w:r w:rsidR="00C33BD4">
        <w:t>s</w:t>
      </w:r>
      <w:r w:rsidR="000417B4">
        <w:t xml:space="preserve"> ‘gaming’</w:t>
      </w:r>
      <w:r w:rsidRPr="00443614">
        <w:t xml:space="preserve">, ordered by </w:t>
      </w:r>
      <w:r w:rsidR="00B515F8">
        <w:t>I</w:t>
      </w:r>
      <w:r w:rsidRPr="00443614">
        <w:t>ncome</w:t>
      </w:r>
      <w:r w:rsidR="003D4FD3">
        <w:t xml:space="preserve"> in descending</w:t>
      </w:r>
      <w:r w:rsidR="001D55E5">
        <w:t>.</w:t>
      </w:r>
    </w:p>
    <w:p w14:paraId="28E61D82" w14:textId="77777777" w:rsidR="001D55E5" w:rsidRDefault="001D55E5" w:rsidP="008D6EC1">
      <w:pPr>
        <w:spacing w:line="360" w:lineRule="auto"/>
        <w:jc w:val="both"/>
      </w:pPr>
    </w:p>
    <w:p w14:paraId="3700F2EF" w14:textId="1B687A51" w:rsidR="0046089D" w:rsidRDefault="00443614" w:rsidP="008D6EC1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443614">
        <w:t>Display StaffID, StaffName, UserName</w:t>
      </w:r>
      <w:r w:rsidR="00221A5A">
        <w:t xml:space="preserve"> </w:t>
      </w:r>
      <w:r w:rsidRPr="00443614">
        <w:t>(</w:t>
      </w:r>
      <w:r w:rsidR="003D4FD3">
        <w:t>o</w:t>
      </w:r>
      <w:r w:rsidRPr="00443614">
        <w:t>btained</w:t>
      </w:r>
      <w:r w:rsidR="000D73B7">
        <w:t xml:space="preserve"> </w:t>
      </w:r>
      <w:r w:rsidRPr="00443614">
        <w:t xml:space="preserve">from </w:t>
      </w:r>
      <w:r w:rsidR="00B515F8">
        <w:t>E</w:t>
      </w:r>
      <w:r w:rsidRPr="00443614">
        <w:t xml:space="preserve">mail before </w:t>
      </w:r>
      <w:r w:rsidR="009B7868">
        <w:t>‘</w:t>
      </w:r>
      <w:r w:rsidRPr="00443614">
        <w:t>@</w:t>
      </w:r>
      <w:r w:rsidR="009B7868">
        <w:t>’</w:t>
      </w:r>
      <w:r w:rsidRPr="00443614">
        <w:t>), TotalTransaction</w:t>
      </w:r>
      <w:r w:rsidR="00DB724F">
        <w:t xml:space="preserve"> </w:t>
      </w:r>
      <w:r w:rsidRPr="00443614">
        <w:t>(</w:t>
      </w:r>
      <w:r w:rsidR="003D4FD3">
        <w:t>o</w:t>
      </w:r>
      <w:r w:rsidRPr="00443614">
        <w:t xml:space="preserve">btained </w:t>
      </w:r>
      <w:r w:rsidR="00106FAE">
        <w:t>from</w:t>
      </w:r>
      <w:r w:rsidR="00F71859">
        <w:t xml:space="preserve"> the</w:t>
      </w:r>
      <w:r w:rsidR="00106FAE">
        <w:t xml:space="preserve"> </w:t>
      </w:r>
      <w:r w:rsidR="003D4FD3">
        <w:t>t</w:t>
      </w:r>
      <w:r w:rsidR="00021E2C">
        <w:t xml:space="preserve">otal </w:t>
      </w:r>
      <w:r w:rsidR="00F71859">
        <w:t>number of different</w:t>
      </w:r>
      <w:r w:rsidR="0064516B">
        <w:t xml:space="preserve"> </w:t>
      </w:r>
      <w:r w:rsidR="006D56C6">
        <w:t>product</w:t>
      </w:r>
      <w:r w:rsidR="00705949">
        <w:t>s</w:t>
      </w:r>
      <w:r w:rsidR="006D56C6">
        <w:t xml:space="preserve"> sold</w:t>
      </w:r>
      <w:r w:rsidR="00106FAE">
        <w:t xml:space="preserve"> by </w:t>
      </w:r>
      <w:r w:rsidR="003D4FD3">
        <w:t>s</w:t>
      </w:r>
      <w:r w:rsidR="00021E2C">
        <w:t>taff</w:t>
      </w:r>
      <w:r w:rsidRPr="00443614">
        <w:t>), MoneySpend</w:t>
      </w:r>
      <w:r w:rsidR="00021E2C">
        <w:t xml:space="preserve"> </w:t>
      </w:r>
      <w:r w:rsidRPr="00443614">
        <w:t>(</w:t>
      </w:r>
      <w:r w:rsidR="003D4FD3">
        <w:t>o</w:t>
      </w:r>
      <w:r w:rsidRPr="00443614">
        <w:t xml:space="preserve">btained from </w:t>
      </w:r>
      <w:r w:rsidR="002203A1">
        <w:t xml:space="preserve">the </w:t>
      </w:r>
      <w:r w:rsidRPr="00443614">
        <w:t xml:space="preserve">sum of </w:t>
      </w:r>
      <w:r w:rsidR="00B515F8">
        <w:t>M</w:t>
      </w:r>
      <w:r w:rsidRPr="00443614">
        <w:t>aterial</w:t>
      </w:r>
      <w:r w:rsidR="00B515F8">
        <w:t>P</w:t>
      </w:r>
      <w:r w:rsidRPr="00443614">
        <w:t xml:space="preserve">rice times </w:t>
      </w:r>
      <w:r w:rsidR="00B515F8">
        <w:t>q</w:t>
      </w:r>
      <w:r w:rsidR="00F94396">
        <w:t>uantity</w:t>
      </w:r>
      <w:r w:rsidRPr="00443614">
        <w:t>) for every staff that is male and for every transaction that is done in 2019</w:t>
      </w:r>
      <w:r w:rsidR="00481AAB">
        <w:t>.</w:t>
      </w:r>
    </w:p>
    <w:p w14:paraId="46A1D75D" w14:textId="77777777" w:rsidR="00481AAB" w:rsidRDefault="00481AAB" w:rsidP="008D6EC1">
      <w:pPr>
        <w:pStyle w:val="ListParagraph"/>
        <w:spacing w:line="360" w:lineRule="auto"/>
        <w:ind w:left="1440"/>
        <w:jc w:val="both"/>
      </w:pPr>
    </w:p>
    <w:p w14:paraId="54FFD954" w14:textId="0B36BCD2" w:rsidR="00443614" w:rsidRDefault="00443614" w:rsidP="008D6EC1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443614">
        <w:t>Display VendorNameID</w:t>
      </w:r>
      <w:r w:rsidR="00C34AA2">
        <w:t xml:space="preserve"> </w:t>
      </w:r>
      <w:r w:rsidRPr="00443614">
        <w:t>(</w:t>
      </w:r>
      <w:r w:rsidR="003D4FD3">
        <w:t>o</w:t>
      </w:r>
      <w:r w:rsidRPr="00443614">
        <w:t xml:space="preserve">btained from </w:t>
      </w:r>
      <w:r w:rsidR="00B515F8">
        <w:t>V</w:t>
      </w:r>
      <w:r w:rsidRPr="00443614">
        <w:t>endor</w:t>
      </w:r>
      <w:r w:rsidR="00B515F8">
        <w:t>N</w:t>
      </w:r>
      <w:r w:rsidRPr="00443614">
        <w:t xml:space="preserve">ame and 3 last characters </w:t>
      </w:r>
      <w:r w:rsidR="00532F03">
        <w:t xml:space="preserve">from </w:t>
      </w:r>
      <w:r w:rsidRPr="00443614">
        <w:t xml:space="preserve"> VendorID), VendorPhone, YearOfBirth</w:t>
      </w:r>
      <w:r w:rsidR="00C9017A">
        <w:t xml:space="preserve"> </w:t>
      </w:r>
      <w:r w:rsidRPr="00443614">
        <w:t>(</w:t>
      </w:r>
      <w:r w:rsidR="00B515F8">
        <w:t>o</w:t>
      </w:r>
      <w:r w:rsidRPr="00443614">
        <w:t xml:space="preserve">btained from </w:t>
      </w:r>
      <w:r w:rsidR="002203A1">
        <w:t xml:space="preserve">the </w:t>
      </w:r>
      <w:r w:rsidR="00B515F8">
        <w:t>y</w:t>
      </w:r>
      <w:r w:rsidR="00AD282B">
        <w:t>ear</w:t>
      </w:r>
      <w:r w:rsidRPr="00443614">
        <w:t xml:space="preserve"> of VendorDOB)</w:t>
      </w:r>
      <w:r w:rsidR="002203A1">
        <w:t>,</w:t>
      </w:r>
      <w:r w:rsidRPr="00443614">
        <w:t xml:space="preserve"> and TransactionCount</w:t>
      </w:r>
      <w:r w:rsidR="00523ED6">
        <w:t xml:space="preserve"> </w:t>
      </w:r>
      <w:r w:rsidRPr="00443614">
        <w:t>(</w:t>
      </w:r>
      <w:r w:rsidR="00B515F8">
        <w:t>o</w:t>
      </w:r>
      <w:r w:rsidRPr="00443614">
        <w:t xml:space="preserve">btained from </w:t>
      </w:r>
      <w:r w:rsidR="00F20409">
        <w:t xml:space="preserve">the total number of different components sold </w:t>
      </w:r>
      <w:r w:rsidRPr="00443614">
        <w:t xml:space="preserve">by the </w:t>
      </w:r>
      <w:r w:rsidR="00B515F8">
        <w:t>v</w:t>
      </w:r>
      <w:r w:rsidR="00AD282B">
        <w:t>endor</w:t>
      </w:r>
      <w:r w:rsidRPr="00443614">
        <w:t xml:space="preserve">) for every </w:t>
      </w:r>
      <w:r w:rsidR="00481AAB">
        <w:t>transaction item</w:t>
      </w:r>
      <w:r w:rsidRPr="00443614">
        <w:t xml:space="preserve"> that ha</w:t>
      </w:r>
      <w:r w:rsidR="002203A1">
        <w:t>s</w:t>
      </w:r>
      <w:r w:rsidRPr="00443614">
        <w:t xml:space="preserve"> </w:t>
      </w:r>
      <w:r w:rsidR="002203A1">
        <w:t xml:space="preserve">a quantity of </w:t>
      </w:r>
      <w:r w:rsidRPr="00443614">
        <w:t xml:space="preserve">more than 60 and done by </w:t>
      </w:r>
      <w:r w:rsidR="002203A1">
        <w:t xml:space="preserve">the </w:t>
      </w:r>
      <w:r w:rsidRPr="00443614">
        <w:t>female vendor</w:t>
      </w:r>
      <w:r w:rsidR="00CE6F86">
        <w:t>, ordered by TransactionCount in descending</w:t>
      </w:r>
      <w:r w:rsidR="00481AAB">
        <w:t>.</w:t>
      </w:r>
    </w:p>
    <w:p w14:paraId="243EBD87" w14:textId="19044CB7" w:rsidR="000C545D" w:rsidRDefault="000C545D" w:rsidP="008D6EC1">
      <w:pPr>
        <w:pStyle w:val="ListParagraph"/>
        <w:spacing w:line="360" w:lineRule="auto"/>
        <w:ind w:left="1440"/>
        <w:jc w:val="both"/>
      </w:pPr>
      <w:r>
        <w:t>(</w:t>
      </w:r>
      <w:r w:rsidRPr="00443614">
        <w:rPr>
          <w:b/>
        </w:rPr>
        <w:t>alias subquery</w:t>
      </w:r>
      <w:r>
        <w:t>)</w:t>
      </w:r>
    </w:p>
    <w:p w14:paraId="15F9B245" w14:textId="77777777" w:rsidR="0046089D" w:rsidRDefault="0046089D" w:rsidP="008D6EC1">
      <w:pPr>
        <w:pStyle w:val="ListParagraph"/>
        <w:spacing w:line="360" w:lineRule="auto"/>
        <w:ind w:left="1440"/>
        <w:jc w:val="both"/>
      </w:pPr>
    </w:p>
    <w:p w14:paraId="76E7D420" w14:textId="74B79475" w:rsidR="00443614" w:rsidRDefault="00443614" w:rsidP="008D6EC1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443614">
        <w:t>Display ComponentID, ComponentKeyword</w:t>
      </w:r>
      <w:r w:rsidR="00252D35">
        <w:t xml:space="preserve"> </w:t>
      </w:r>
      <w:r w:rsidRPr="00443614">
        <w:t>(</w:t>
      </w:r>
      <w:r w:rsidR="00B515F8">
        <w:t>o</w:t>
      </w:r>
      <w:r w:rsidRPr="00443614">
        <w:t xml:space="preserve">btained </w:t>
      </w:r>
      <w:r w:rsidR="00FF7B11">
        <w:t xml:space="preserve">from </w:t>
      </w:r>
      <w:r w:rsidRPr="00443614">
        <w:t>getting the first word from the component description)</w:t>
      </w:r>
      <w:r w:rsidR="00B515F8">
        <w:t xml:space="preserve"> </w:t>
      </w:r>
      <w:r w:rsidRPr="00443614">
        <w:t>for every component that ha</w:t>
      </w:r>
      <w:r w:rsidR="002203A1">
        <w:t>s</w:t>
      </w:r>
      <w:r w:rsidRPr="00443614">
        <w:t xml:space="preserve"> </w:t>
      </w:r>
      <w:r w:rsidR="002203A1">
        <w:t xml:space="preserve">a </w:t>
      </w:r>
      <w:r w:rsidRPr="00443614">
        <w:t xml:space="preserve">price more than </w:t>
      </w:r>
      <w:r w:rsidR="002203A1">
        <w:t xml:space="preserve">the </w:t>
      </w:r>
      <w:r w:rsidRPr="00443614">
        <w:t>average</w:t>
      </w:r>
      <w:r w:rsidR="00B515F8">
        <w:t xml:space="preserve"> price</w:t>
      </w:r>
      <w:r w:rsidRPr="00443614">
        <w:t xml:space="preserve"> and for every transaction that happened in 2020</w:t>
      </w:r>
      <w:r w:rsidR="001D55E5">
        <w:t>.</w:t>
      </w:r>
    </w:p>
    <w:p w14:paraId="49166044" w14:textId="5D649653" w:rsidR="000C545D" w:rsidRDefault="000C545D" w:rsidP="008D6EC1">
      <w:pPr>
        <w:pStyle w:val="ListParagraph"/>
        <w:spacing w:line="360" w:lineRule="auto"/>
        <w:ind w:left="1440"/>
        <w:jc w:val="both"/>
      </w:pPr>
      <w:r>
        <w:t>(</w:t>
      </w:r>
      <w:r w:rsidRPr="00443614">
        <w:rPr>
          <w:b/>
        </w:rPr>
        <w:t>alias subquery</w:t>
      </w:r>
      <w:r>
        <w:t>)</w:t>
      </w:r>
    </w:p>
    <w:p w14:paraId="7A77F195" w14:textId="77777777" w:rsidR="0046089D" w:rsidRDefault="0046089D" w:rsidP="008D6EC1">
      <w:pPr>
        <w:pStyle w:val="ListParagraph"/>
        <w:spacing w:line="360" w:lineRule="auto"/>
        <w:ind w:left="1440"/>
        <w:jc w:val="both"/>
      </w:pPr>
    </w:p>
    <w:p w14:paraId="667BDC02" w14:textId="77777777" w:rsidR="0046089D" w:rsidRDefault="0046089D" w:rsidP="008D6EC1">
      <w:pPr>
        <w:spacing w:after="200" w:line="360" w:lineRule="auto"/>
      </w:pPr>
      <w:r>
        <w:br w:type="page"/>
      </w:r>
    </w:p>
    <w:p w14:paraId="090D2A50" w14:textId="696A16E0" w:rsidR="0007527F" w:rsidRDefault="00443614" w:rsidP="008D6EC1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443614">
        <w:lastRenderedPageBreak/>
        <w:t>Display ProductIdentifier</w:t>
      </w:r>
      <w:r w:rsidR="00252D35">
        <w:t xml:space="preserve"> </w:t>
      </w:r>
      <w:r w:rsidRPr="00443614">
        <w:t>(</w:t>
      </w:r>
      <w:r w:rsidR="00B515F8">
        <w:t>o</w:t>
      </w:r>
      <w:r w:rsidRPr="00443614">
        <w:t>btained from 3 last characters from ProductID and 3 first characters of ProductName), ProductWeight, ProductPrice, TransactionCount</w:t>
      </w:r>
      <w:r w:rsidR="00252D35">
        <w:t xml:space="preserve"> </w:t>
      </w:r>
      <w:r w:rsidRPr="00443614">
        <w:t>(</w:t>
      </w:r>
      <w:r w:rsidR="00CB021B">
        <w:t>o</w:t>
      </w:r>
      <w:r w:rsidR="00CB021B" w:rsidRPr="00443614">
        <w:t xml:space="preserve">btained from </w:t>
      </w:r>
      <w:r w:rsidR="00CB021B">
        <w:t>the total number of different products</w:t>
      </w:r>
      <w:r w:rsidR="00D67EBB">
        <w:t xml:space="preserve"> sold</w:t>
      </w:r>
      <w:r w:rsidRPr="00443614">
        <w:t>) for every transaction</w:t>
      </w:r>
      <w:r w:rsidR="00B515F8">
        <w:t xml:space="preserve"> </w:t>
      </w:r>
      <w:r w:rsidR="002203A1">
        <w:t xml:space="preserve">that </w:t>
      </w:r>
      <w:r w:rsidR="00B515F8">
        <w:t xml:space="preserve">occurred </w:t>
      </w:r>
      <w:r w:rsidRPr="00443614">
        <w:t xml:space="preserve">after 2019 </w:t>
      </w:r>
      <w:r w:rsidR="00B515F8">
        <w:t>and</w:t>
      </w:r>
      <w:r w:rsidR="009B7868">
        <w:t xml:space="preserve"> </w:t>
      </w:r>
      <w:r w:rsidR="008C01F4">
        <w:t>has T</w:t>
      </w:r>
      <w:r w:rsidRPr="00443614">
        <w:t>ransaction</w:t>
      </w:r>
      <w:r w:rsidR="008C01F4">
        <w:t>Count more</w:t>
      </w:r>
      <w:r w:rsidRPr="00443614">
        <w:t xml:space="preserve"> than the </w:t>
      </w:r>
      <w:r w:rsidR="009B7868">
        <w:t xml:space="preserve">average </w:t>
      </w:r>
      <w:r w:rsidR="008771C2">
        <w:t xml:space="preserve">of </w:t>
      </w:r>
      <w:r w:rsidR="005168B8">
        <w:t>TransactionCount</w:t>
      </w:r>
      <w:r w:rsidR="0007527F">
        <w:t>.</w:t>
      </w:r>
    </w:p>
    <w:p w14:paraId="7457DB5F" w14:textId="695A75AD" w:rsidR="000C545D" w:rsidRDefault="000C545D" w:rsidP="0007527F">
      <w:pPr>
        <w:pStyle w:val="ListParagraph"/>
        <w:spacing w:line="360" w:lineRule="auto"/>
        <w:ind w:left="1440"/>
        <w:jc w:val="both"/>
      </w:pPr>
      <w:r>
        <w:t>(</w:t>
      </w:r>
      <w:r w:rsidRPr="009B7868">
        <w:rPr>
          <w:b/>
        </w:rPr>
        <w:t>alias subquery</w:t>
      </w:r>
      <w:r>
        <w:t>)</w:t>
      </w:r>
    </w:p>
    <w:p w14:paraId="6987CBDD" w14:textId="77777777" w:rsidR="0046089D" w:rsidRDefault="0046089D" w:rsidP="008D6EC1">
      <w:pPr>
        <w:pStyle w:val="ListParagraph"/>
        <w:spacing w:line="360" w:lineRule="auto"/>
        <w:ind w:left="1440"/>
        <w:jc w:val="both"/>
      </w:pPr>
    </w:p>
    <w:p w14:paraId="19A4BCF9" w14:textId="70325DF2" w:rsidR="000C545D" w:rsidRDefault="00443614" w:rsidP="008D6EC1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443614">
        <w:t>Display CustomerName, EmailProvider</w:t>
      </w:r>
      <w:r w:rsidR="00252D35">
        <w:t xml:space="preserve"> </w:t>
      </w:r>
      <w:r w:rsidRPr="00443614">
        <w:t>(</w:t>
      </w:r>
      <w:r w:rsidR="009B7868">
        <w:t>o</w:t>
      </w:r>
      <w:r w:rsidRPr="00443614">
        <w:t xml:space="preserve">btained </w:t>
      </w:r>
      <w:r w:rsidR="00FF7B11">
        <w:t>from</w:t>
      </w:r>
      <w:r w:rsidR="00C72FCB">
        <w:t xml:space="preserve"> </w:t>
      </w:r>
      <w:r w:rsidRPr="00443614">
        <w:t xml:space="preserve">CustomerEmail after </w:t>
      </w:r>
      <w:r w:rsidR="009B7868">
        <w:t>‘</w:t>
      </w:r>
      <w:r w:rsidRPr="00443614">
        <w:t>@</w:t>
      </w:r>
      <w:r w:rsidR="009B7868">
        <w:t>’</w:t>
      </w:r>
      <w:r w:rsidRPr="00443614">
        <w:t xml:space="preserve"> character), TotalQty</w:t>
      </w:r>
      <w:r w:rsidR="00252D35">
        <w:t xml:space="preserve"> </w:t>
      </w:r>
      <w:r w:rsidRPr="00443614">
        <w:t>(</w:t>
      </w:r>
      <w:r w:rsidR="009B7868">
        <w:t>o</w:t>
      </w:r>
      <w:r w:rsidRPr="00443614">
        <w:t xml:space="preserve">btained from </w:t>
      </w:r>
      <w:r w:rsidR="002203A1">
        <w:t xml:space="preserve">the </w:t>
      </w:r>
      <w:r w:rsidRPr="00443614">
        <w:t xml:space="preserve">sum of </w:t>
      </w:r>
      <w:r w:rsidR="009B7868">
        <w:t>product q</w:t>
      </w:r>
      <w:r w:rsidR="00F94396">
        <w:t>uantity</w:t>
      </w:r>
      <w:r w:rsidRPr="00443614">
        <w:t xml:space="preserve"> the </w:t>
      </w:r>
      <w:r w:rsidR="009B7868">
        <w:t>c</w:t>
      </w:r>
      <w:r w:rsidR="00F76341">
        <w:t xml:space="preserve">ustomer </w:t>
      </w:r>
      <w:r w:rsidRPr="00443614">
        <w:t>has bought) for</w:t>
      </w:r>
      <w:r w:rsidR="00513DD4">
        <w:t xml:space="preserve"> </w:t>
      </w:r>
      <w:r w:rsidRPr="00443614">
        <w:t xml:space="preserve">every male customer </w:t>
      </w:r>
      <w:r w:rsidR="00C72FCB">
        <w:t>that ha</w:t>
      </w:r>
      <w:r w:rsidR="002203A1">
        <w:t>s</w:t>
      </w:r>
      <w:r w:rsidR="00C72FCB">
        <w:t xml:space="preserve"> </w:t>
      </w:r>
      <w:r w:rsidR="009B7868">
        <w:t>T</w:t>
      </w:r>
      <w:r w:rsidR="00C72FCB" w:rsidRPr="00C72FCB">
        <w:t>otal</w:t>
      </w:r>
      <w:r w:rsidR="009B7868">
        <w:t>Q</w:t>
      </w:r>
      <w:r w:rsidR="00C72FCB" w:rsidRPr="00C72FCB">
        <w:t xml:space="preserve">ty more than average </w:t>
      </w:r>
      <w:r w:rsidR="009B7868">
        <w:t>T</w:t>
      </w:r>
      <w:r w:rsidR="00C72FCB" w:rsidRPr="00C72FCB">
        <w:t>otal</w:t>
      </w:r>
      <w:r w:rsidR="009B7868">
        <w:t>Q</w:t>
      </w:r>
      <w:r w:rsidR="00C72FCB" w:rsidRPr="00C72FCB">
        <w:t>ty</w:t>
      </w:r>
      <w:r w:rsidR="00C72FCB">
        <w:t>.</w:t>
      </w:r>
    </w:p>
    <w:p w14:paraId="6FA79EC4" w14:textId="232C13A9" w:rsidR="00443614" w:rsidRPr="00443614" w:rsidRDefault="00443614" w:rsidP="008D6EC1">
      <w:pPr>
        <w:pStyle w:val="ListParagraph"/>
        <w:spacing w:line="360" w:lineRule="auto"/>
        <w:ind w:left="1440"/>
        <w:jc w:val="both"/>
        <w:rPr>
          <w:b/>
          <w:bCs/>
        </w:rPr>
      </w:pPr>
      <w:r w:rsidRPr="00443614">
        <w:rPr>
          <w:b/>
          <w:bCs/>
        </w:rPr>
        <w:t>(alias subquery)</w:t>
      </w:r>
    </w:p>
    <w:p w14:paraId="5FF24E35" w14:textId="77777777" w:rsidR="0046089D" w:rsidRDefault="0046089D" w:rsidP="008D6EC1">
      <w:pPr>
        <w:pStyle w:val="ListParagraph"/>
        <w:spacing w:line="360" w:lineRule="auto"/>
        <w:ind w:left="1440"/>
        <w:jc w:val="both"/>
      </w:pPr>
    </w:p>
    <w:p w14:paraId="6DAF3878" w14:textId="0168A7BB" w:rsidR="00BC6DE8" w:rsidRDefault="00481AAB" w:rsidP="008D6EC1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481AAB">
        <w:t>Create view StaffCompactView to display StaffName, StaffPhone</w:t>
      </w:r>
      <w:r w:rsidR="00252D35">
        <w:t xml:space="preserve"> </w:t>
      </w:r>
      <w:r w:rsidRPr="00481AAB">
        <w:t>(</w:t>
      </w:r>
      <w:r w:rsidR="009B7868">
        <w:t>o</w:t>
      </w:r>
      <w:r w:rsidRPr="00481AAB">
        <w:t xml:space="preserve">btained from replacing </w:t>
      </w:r>
      <w:r w:rsidR="009B7868">
        <w:t>‘</w:t>
      </w:r>
      <w:r w:rsidRPr="00481AAB">
        <w:t>+62</w:t>
      </w:r>
      <w:r w:rsidR="009B7868">
        <w:t>’</w:t>
      </w:r>
      <w:r w:rsidRPr="00481AAB">
        <w:t xml:space="preserve"> from StaffPhone by </w:t>
      </w:r>
      <w:r w:rsidR="009B7868">
        <w:t>‘</w:t>
      </w:r>
      <w:r w:rsidRPr="00481AAB">
        <w:t>0</w:t>
      </w:r>
      <w:r w:rsidR="009B7868">
        <w:t>’</w:t>
      </w:r>
      <w:r w:rsidRPr="00481AAB">
        <w:t>), YearOfBirth</w:t>
      </w:r>
      <w:r w:rsidR="00252D35">
        <w:t xml:space="preserve"> </w:t>
      </w:r>
      <w:r w:rsidRPr="00481AAB">
        <w:t>(</w:t>
      </w:r>
      <w:r w:rsidR="009B7868">
        <w:t>o</w:t>
      </w:r>
      <w:r w:rsidRPr="00481AAB">
        <w:t>btained from the year of StaffDOB), Earning</w:t>
      </w:r>
      <w:r w:rsidR="00252D35">
        <w:t xml:space="preserve"> </w:t>
      </w:r>
      <w:r w:rsidRPr="00481AAB">
        <w:t>(</w:t>
      </w:r>
      <w:r w:rsidR="009B7868">
        <w:t>o</w:t>
      </w:r>
      <w:r w:rsidRPr="00481AAB">
        <w:t xml:space="preserve">btained from the sum of ProductPrice times </w:t>
      </w:r>
      <w:r w:rsidR="009B7868">
        <w:t>q</w:t>
      </w:r>
      <w:r w:rsidR="00F94396">
        <w:t>uantity</w:t>
      </w:r>
      <w:r w:rsidRPr="00481AAB">
        <w:t>)</w:t>
      </w:r>
      <w:r w:rsidR="002203A1">
        <w:t>,</w:t>
      </w:r>
      <w:r w:rsidRPr="00481AAB">
        <w:t xml:space="preserve"> and TotalTransactions</w:t>
      </w:r>
      <w:r w:rsidR="00252D35">
        <w:t xml:space="preserve"> </w:t>
      </w:r>
      <w:r w:rsidRPr="00481AAB">
        <w:t>(Obtained</w:t>
      </w:r>
      <w:r w:rsidR="00FF7B11">
        <w:t xml:space="preserve"> from</w:t>
      </w:r>
      <w:r w:rsidRPr="00481AAB">
        <w:t xml:space="preserve"> </w:t>
      </w:r>
      <w:r w:rsidR="009B7868">
        <w:t>t</w:t>
      </w:r>
      <w:r w:rsidR="00021E2C">
        <w:t xml:space="preserve">otal </w:t>
      </w:r>
      <w:r w:rsidR="006B11AB">
        <w:t>number of different products sold</w:t>
      </w:r>
      <w:r w:rsidR="00021E2C">
        <w:t xml:space="preserve"> </w:t>
      </w:r>
      <w:r w:rsidR="001D4BFB">
        <w:t xml:space="preserve">by </w:t>
      </w:r>
      <w:r w:rsidR="009B7868">
        <w:t>s</w:t>
      </w:r>
      <w:r w:rsidR="00F76341">
        <w:t>taff</w:t>
      </w:r>
      <w:r w:rsidRPr="00481AAB">
        <w:t>) for every female staff and product with weight more than 0</w:t>
      </w:r>
      <w:r>
        <w:t>.</w:t>
      </w:r>
    </w:p>
    <w:p w14:paraId="1E0D745F" w14:textId="77777777" w:rsidR="00481AAB" w:rsidRDefault="00481AAB" w:rsidP="008D6EC1">
      <w:pPr>
        <w:pStyle w:val="ListParagraph"/>
        <w:spacing w:line="360" w:lineRule="auto"/>
        <w:ind w:left="1440"/>
        <w:jc w:val="both"/>
      </w:pPr>
    </w:p>
    <w:p w14:paraId="66CE43ED" w14:textId="76B0EA5F" w:rsidR="00481AAB" w:rsidRDefault="00481AAB" w:rsidP="008D6EC1">
      <w:pPr>
        <w:pStyle w:val="ListParagraph"/>
        <w:numPr>
          <w:ilvl w:val="0"/>
          <w:numId w:val="12"/>
        </w:numPr>
        <w:spacing w:line="360" w:lineRule="auto"/>
        <w:ind w:left="1440"/>
        <w:jc w:val="both"/>
      </w:pPr>
      <w:r w:rsidRPr="00481AAB">
        <w:t xml:space="preserve">Create view </w:t>
      </w:r>
      <w:r w:rsidR="00C72FCB">
        <w:t>CustomerFLView</w:t>
      </w:r>
      <w:r w:rsidRPr="00481AAB">
        <w:t xml:space="preserve"> </w:t>
      </w:r>
      <w:r w:rsidR="009B7868">
        <w:t xml:space="preserve">to </w:t>
      </w:r>
      <w:r w:rsidRPr="00481AAB">
        <w:t>display CustomerID, CustomerName</w:t>
      </w:r>
      <w:r w:rsidR="00252D35">
        <w:t xml:space="preserve"> </w:t>
      </w:r>
      <w:r w:rsidRPr="00481AAB">
        <w:t>(</w:t>
      </w:r>
      <w:r w:rsidR="009B7868">
        <w:t>o</w:t>
      </w:r>
      <w:r w:rsidRPr="00481AAB">
        <w:t>btained from CustomerName in a lowercase format), FirstTransaction</w:t>
      </w:r>
      <w:r w:rsidR="00252D35">
        <w:t xml:space="preserve"> </w:t>
      </w:r>
      <w:r w:rsidRPr="00481AAB">
        <w:t>(</w:t>
      </w:r>
      <w:r w:rsidR="009B7868">
        <w:t>o</w:t>
      </w:r>
      <w:r w:rsidRPr="00481AAB">
        <w:t xml:space="preserve">btained from the </w:t>
      </w:r>
      <w:r w:rsidR="00F76341">
        <w:t>C</w:t>
      </w:r>
      <w:r w:rsidRPr="00481AAB">
        <w:t>ustomer's first ProductTransactionDate), LastTransaction</w:t>
      </w:r>
      <w:r w:rsidR="00252D35">
        <w:t xml:space="preserve"> </w:t>
      </w:r>
      <w:r w:rsidRPr="00481AAB">
        <w:t>(</w:t>
      </w:r>
      <w:r w:rsidR="009B7868">
        <w:t>o</w:t>
      </w:r>
      <w:r w:rsidRPr="00481AAB">
        <w:t xml:space="preserve">btained from the </w:t>
      </w:r>
      <w:r w:rsidR="00F76341">
        <w:t>C</w:t>
      </w:r>
      <w:r w:rsidRPr="00481AAB">
        <w:t>ustomer's last ProductTransactionDate) for every customer that ha</w:t>
      </w:r>
      <w:r w:rsidR="002203A1">
        <w:t>s</w:t>
      </w:r>
      <w:r w:rsidRPr="00481AAB">
        <w:t xml:space="preserve"> more than one word in his/her name </w:t>
      </w:r>
      <w:r w:rsidR="00F76341" w:rsidRPr="00481AAB">
        <w:t>and</w:t>
      </w:r>
      <w:r w:rsidRPr="00481AAB">
        <w:t xml:space="preserve"> that made transaction with staff with salary more than 7000000</w:t>
      </w:r>
      <w:r w:rsidR="00CE6F86">
        <w:t>, ordered by CustomerName ascending</w:t>
      </w:r>
      <w:r w:rsidR="001D55E5">
        <w:t>.</w:t>
      </w:r>
    </w:p>
    <w:p w14:paraId="76163F0A" w14:textId="77777777" w:rsidR="00230332" w:rsidRDefault="00230332" w:rsidP="008D6EC1">
      <w:pPr>
        <w:spacing w:line="360" w:lineRule="auto"/>
        <w:jc w:val="both"/>
        <w:rPr>
          <w:b/>
        </w:rPr>
      </w:pPr>
    </w:p>
    <w:p w14:paraId="4E7D4EC1" w14:textId="77777777" w:rsidR="00230332" w:rsidRDefault="00230332" w:rsidP="008D6EC1">
      <w:pPr>
        <w:spacing w:line="360" w:lineRule="auto"/>
        <w:jc w:val="both"/>
      </w:pPr>
      <w:r w:rsidRPr="002C14CC">
        <w:rPr>
          <w:b/>
        </w:rPr>
        <w:t>File that must be collected</w:t>
      </w:r>
      <w:r>
        <w:t>:</w:t>
      </w:r>
    </w:p>
    <w:p w14:paraId="38432026" w14:textId="46C790D0" w:rsidR="00230332" w:rsidRDefault="00230332" w:rsidP="000012EC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 xml:space="preserve">Entity Relationship Diagram </w:t>
      </w:r>
      <w:r w:rsidR="00D9299A">
        <w:t>(.vpp, .png</w:t>
      </w:r>
      <w:r>
        <w:t>)</w:t>
      </w:r>
    </w:p>
    <w:p w14:paraId="02352A13" w14:textId="77777777" w:rsidR="00230332" w:rsidRDefault="00230332" w:rsidP="000012EC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Query to create the database system. (.sql)</w:t>
      </w:r>
    </w:p>
    <w:p w14:paraId="4C9BCD54" w14:textId="77777777" w:rsidR="00230332" w:rsidRDefault="00230332" w:rsidP="000012EC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Query to insert data into tables. (.sql)</w:t>
      </w:r>
    </w:p>
    <w:p w14:paraId="1020F2BA" w14:textId="77777777" w:rsidR="00230332" w:rsidRDefault="00230332" w:rsidP="000012EC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Query to simulate the transactions processes. (.sql)</w:t>
      </w:r>
    </w:p>
    <w:p w14:paraId="5B0C8091" w14:textId="77777777" w:rsidR="00230332" w:rsidRDefault="00230332" w:rsidP="000012EC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Query to answer the 10 cases. (.sql)</w:t>
      </w:r>
    </w:p>
    <w:p w14:paraId="09AD20F5" w14:textId="77777777" w:rsidR="0046089D" w:rsidRDefault="0046089D" w:rsidP="0046089D">
      <w:pPr>
        <w:spacing w:line="360" w:lineRule="auto"/>
        <w:jc w:val="both"/>
      </w:pPr>
    </w:p>
    <w:p w14:paraId="51D60828" w14:textId="77777777" w:rsidR="0046089D" w:rsidRDefault="0046089D">
      <w:pPr>
        <w:spacing w:after="200" w:line="276" w:lineRule="auto"/>
        <w:rPr>
          <w:rStyle w:val="longtext"/>
          <w:b/>
          <w:shd w:val="clear" w:color="auto" w:fill="FFFFFF"/>
        </w:rPr>
      </w:pPr>
      <w:bookmarkStart w:id="0" w:name="OLE_LINK1"/>
      <w:r>
        <w:rPr>
          <w:rStyle w:val="longtext"/>
          <w:b/>
          <w:shd w:val="clear" w:color="auto" w:fill="FFFFFF"/>
        </w:rPr>
        <w:br w:type="page"/>
      </w:r>
    </w:p>
    <w:p w14:paraId="1B03C65E" w14:textId="77777777" w:rsidR="0046089D" w:rsidRPr="00E459EF" w:rsidRDefault="0046089D" w:rsidP="0046089D">
      <w:pPr>
        <w:spacing w:line="360" w:lineRule="auto"/>
        <w:jc w:val="both"/>
        <w:rPr>
          <w:rStyle w:val="longtext"/>
          <w:b/>
          <w:shd w:val="clear" w:color="auto" w:fill="FFFFFF"/>
        </w:rPr>
      </w:pPr>
      <w:r w:rsidRPr="00E459EF">
        <w:rPr>
          <w:rStyle w:val="longtext"/>
          <w:b/>
          <w:shd w:val="clear" w:color="auto" w:fill="FFFFFF"/>
        </w:rPr>
        <w:lastRenderedPageBreak/>
        <w:t>Here are the rules that you must follow to create your project:</w:t>
      </w:r>
    </w:p>
    <w:p w14:paraId="7ADDC3D6" w14:textId="77777777" w:rsidR="0046089D" w:rsidRPr="008968F1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r w:rsidRPr="005F7D1E">
        <w:rPr>
          <w:b/>
        </w:rPr>
        <w:t>Sistem Praktikum</w:t>
      </w:r>
      <w:r>
        <w:rPr>
          <w:b/>
        </w:rPr>
        <w:t xml:space="preserve"> </w:t>
      </w:r>
      <w:r>
        <w:t>that can be downloaded from Binusmaya.</w:t>
      </w:r>
    </w:p>
    <w:p w14:paraId="28AED1B8" w14:textId="77777777" w:rsidR="0046089D" w:rsidRPr="00B92A72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41D5A">
        <w:rPr>
          <w:color w:val="000000"/>
        </w:rPr>
        <w:t>Use the tec</w:t>
      </w:r>
      <w:r>
        <w:rPr>
          <w:color w:val="000000"/>
        </w:rPr>
        <w:t>hniques taught during practicum.</w:t>
      </w:r>
    </w:p>
    <w:p w14:paraId="55B045C0" w14:textId="77777777" w:rsidR="0046089D" w:rsidRPr="00B92A72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r w:rsidRPr="00B92A72">
        <w:rPr>
          <w:b/>
        </w:rPr>
        <w:t xml:space="preserve">Sistem Praktikum </w:t>
      </w:r>
      <w:r w:rsidRPr="00B92A72">
        <w:t>that can be downloaded from Binusmaya.</w:t>
      </w:r>
    </w:p>
    <w:p w14:paraId="6670C2A5" w14:textId="77777777" w:rsidR="0046089D" w:rsidRPr="00B92A72" w:rsidRDefault="0046089D" w:rsidP="0046089D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0EE8235D" w14:textId="77777777" w:rsidR="0046089D" w:rsidRPr="003C0C93" w:rsidRDefault="0046089D" w:rsidP="0046089D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7AA15E14" w14:textId="77777777" w:rsidR="0046089D" w:rsidRPr="005530C2" w:rsidRDefault="0046089D" w:rsidP="0046089D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</w:rPr>
      </w:pPr>
      <w:r w:rsidRPr="005530C2">
        <w:rPr>
          <w:rStyle w:val="longtext"/>
          <w:color w:val="000000"/>
        </w:rPr>
        <w:t>Other files (image, audio, video, etc.) used in your project</w:t>
      </w:r>
    </w:p>
    <w:p w14:paraId="1BA3276B" w14:textId="77777777" w:rsidR="0046089D" w:rsidRPr="00BB43CA" w:rsidRDefault="0046089D" w:rsidP="0046089D">
      <w:pPr>
        <w:numPr>
          <w:ilvl w:val="1"/>
          <w:numId w:val="19"/>
        </w:numPr>
        <w:spacing w:line="360" w:lineRule="auto"/>
        <w:jc w:val="both"/>
        <w:rPr>
          <w:color w:val="000000"/>
        </w:rPr>
      </w:pPr>
      <w:r w:rsidRPr="005530C2">
        <w:rPr>
          <w:rStyle w:val="longtext"/>
          <w:color w:val="000000"/>
        </w:rPr>
        <w:t>*.DOC file (documentation of your project) that contains the reference links of additional files (image, audio, video, etc.) used in your projec</w:t>
      </w:r>
      <w:bookmarkEnd w:id="0"/>
      <w:r>
        <w:rPr>
          <w:rStyle w:val="longtext"/>
          <w:color w:val="000000"/>
        </w:rPr>
        <w:t>t</w:t>
      </w:r>
    </w:p>
    <w:p w14:paraId="5D2BFAFA" w14:textId="77777777" w:rsidR="0046089D" w:rsidRPr="00A32343" w:rsidRDefault="0046089D" w:rsidP="0046089D">
      <w:pPr>
        <w:spacing w:line="360" w:lineRule="auto"/>
        <w:jc w:val="both"/>
      </w:pPr>
    </w:p>
    <w:sectPr w:rsidR="0046089D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CFC3E" w14:textId="77777777" w:rsidR="00C54E13" w:rsidRDefault="00C54E13" w:rsidP="00273E4A">
      <w:r>
        <w:separator/>
      </w:r>
    </w:p>
  </w:endnote>
  <w:endnote w:type="continuationSeparator" w:id="0">
    <w:p w14:paraId="0DDEC2FE" w14:textId="77777777" w:rsidR="00C54E13" w:rsidRDefault="00C54E1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0C027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4904F5BF" wp14:editId="5E548F5B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1F688438" w14:textId="77777777" w:rsidR="005B66A9" w:rsidRPr="00F41AA8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F41AA8">
      <w:rPr>
        <w:sz w:val="22"/>
        <w:szCs w:val="22"/>
      </w:rPr>
      <w:t>Page</w:t>
    </w:r>
    <w:r w:rsidRPr="00F41AA8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PAGE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  <w:r w:rsidR="005B66A9" w:rsidRPr="00F41AA8">
          <w:rPr>
            <w:sz w:val="22"/>
            <w:szCs w:val="22"/>
            <w:lang w:val="id-ID"/>
          </w:rPr>
          <w:t xml:space="preserve"> of </w:t>
        </w:r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NUMPAGES 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</w:sdtContent>
    </w:sdt>
  </w:p>
  <w:p w14:paraId="07A50920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629DB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D0C7045" wp14:editId="113BFB95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5230B5C9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31BACA32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5EBA266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B0856" w14:textId="77777777" w:rsidR="00C54E13" w:rsidRDefault="00C54E13" w:rsidP="00273E4A">
      <w:r>
        <w:separator/>
      </w:r>
    </w:p>
  </w:footnote>
  <w:footnote w:type="continuationSeparator" w:id="0">
    <w:p w14:paraId="3BA94E20" w14:textId="77777777" w:rsidR="00C54E13" w:rsidRDefault="00C54E1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2EC3113" w14:textId="77777777" w:rsidTr="005D0782">
      <w:tc>
        <w:tcPr>
          <w:tcW w:w="5220" w:type="dxa"/>
        </w:tcPr>
        <w:p w14:paraId="17D5FE1E" w14:textId="30071B14" w:rsidR="005D0782" w:rsidRPr="00261D90" w:rsidRDefault="00D22FEC" w:rsidP="005D0782">
          <w:pPr>
            <w:pStyle w:val="Header"/>
            <w:tabs>
              <w:tab w:val="clear" w:pos="9360"/>
            </w:tabs>
            <w:rPr>
              <w:b/>
              <w:sz w:val="20"/>
              <w:lang w:val="en-ID"/>
            </w:rPr>
          </w:pPr>
          <w:r>
            <w:rPr>
              <w:b/>
              <w:sz w:val="20"/>
              <w:lang w:val="en-ID"/>
            </w:rPr>
            <w:t>210222</w:t>
          </w:r>
        </w:p>
      </w:tc>
      <w:tc>
        <w:tcPr>
          <w:tcW w:w="5220" w:type="dxa"/>
        </w:tcPr>
        <w:p w14:paraId="078275C1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A237614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D759E61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FAB2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C50"/>
    <w:multiLevelType w:val="hybridMultilevel"/>
    <w:tmpl w:val="4FACF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72CC3"/>
    <w:multiLevelType w:val="hybridMultilevel"/>
    <w:tmpl w:val="AFBEB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937DEE"/>
    <w:multiLevelType w:val="hybridMultilevel"/>
    <w:tmpl w:val="EED4F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959D1"/>
    <w:multiLevelType w:val="hybridMultilevel"/>
    <w:tmpl w:val="C63E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FB371F"/>
    <w:multiLevelType w:val="hybridMultilevel"/>
    <w:tmpl w:val="E322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333B5"/>
    <w:multiLevelType w:val="hybridMultilevel"/>
    <w:tmpl w:val="B4D83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B3EFE"/>
    <w:multiLevelType w:val="hybridMultilevel"/>
    <w:tmpl w:val="8D42B83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6"/>
  </w:num>
  <w:num w:numId="5">
    <w:abstractNumId w:val="14"/>
  </w:num>
  <w:num w:numId="6">
    <w:abstractNumId w:val="10"/>
  </w:num>
  <w:num w:numId="7">
    <w:abstractNumId w:val="15"/>
  </w:num>
  <w:num w:numId="8">
    <w:abstractNumId w:val="1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"/>
  </w:num>
  <w:num w:numId="14">
    <w:abstractNumId w:val="13"/>
  </w:num>
  <w:num w:numId="15">
    <w:abstractNumId w:val="16"/>
  </w:num>
  <w:num w:numId="16">
    <w:abstractNumId w:val="8"/>
  </w:num>
  <w:num w:numId="17">
    <w:abstractNumId w:val="7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wUAaJRd1SwAAAA="/>
  </w:docVars>
  <w:rsids>
    <w:rsidRoot w:val="00B9609E"/>
    <w:rsid w:val="000012EC"/>
    <w:rsid w:val="00020F10"/>
    <w:rsid w:val="00021E2C"/>
    <w:rsid w:val="00024B89"/>
    <w:rsid w:val="000303C4"/>
    <w:rsid w:val="000417B4"/>
    <w:rsid w:val="00046FF6"/>
    <w:rsid w:val="00051154"/>
    <w:rsid w:val="00057716"/>
    <w:rsid w:val="00072DE7"/>
    <w:rsid w:val="000732DF"/>
    <w:rsid w:val="0007527F"/>
    <w:rsid w:val="000A0C90"/>
    <w:rsid w:val="000A1286"/>
    <w:rsid w:val="000A23D8"/>
    <w:rsid w:val="000A3F41"/>
    <w:rsid w:val="000B69D0"/>
    <w:rsid w:val="000C3015"/>
    <w:rsid w:val="000C545D"/>
    <w:rsid w:val="000D73B7"/>
    <w:rsid w:val="000E1654"/>
    <w:rsid w:val="000F057A"/>
    <w:rsid w:val="000F1EBF"/>
    <w:rsid w:val="000F2F9B"/>
    <w:rsid w:val="000F3EB6"/>
    <w:rsid w:val="000F7CFC"/>
    <w:rsid w:val="000F7FC6"/>
    <w:rsid w:val="00106FAE"/>
    <w:rsid w:val="0010742D"/>
    <w:rsid w:val="001128D4"/>
    <w:rsid w:val="0011777A"/>
    <w:rsid w:val="00122BC2"/>
    <w:rsid w:val="00126822"/>
    <w:rsid w:val="00131DAA"/>
    <w:rsid w:val="00144461"/>
    <w:rsid w:val="00145C2E"/>
    <w:rsid w:val="00150E94"/>
    <w:rsid w:val="00151847"/>
    <w:rsid w:val="0015698F"/>
    <w:rsid w:val="0016581C"/>
    <w:rsid w:val="001671D5"/>
    <w:rsid w:val="00183F26"/>
    <w:rsid w:val="001955A6"/>
    <w:rsid w:val="001A300E"/>
    <w:rsid w:val="001A5CF4"/>
    <w:rsid w:val="001B07D5"/>
    <w:rsid w:val="001B3A2E"/>
    <w:rsid w:val="001D4810"/>
    <w:rsid w:val="001D4BFB"/>
    <w:rsid w:val="001D55E5"/>
    <w:rsid w:val="001E4042"/>
    <w:rsid w:val="001E637E"/>
    <w:rsid w:val="001E7ABE"/>
    <w:rsid w:val="001F64B6"/>
    <w:rsid w:val="002203A1"/>
    <w:rsid w:val="00221A5A"/>
    <w:rsid w:val="00224780"/>
    <w:rsid w:val="00230332"/>
    <w:rsid w:val="00235C36"/>
    <w:rsid w:val="002376FA"/>
    <w:rsid w:val="00241970"/>
    <w:rsid w:val="00252D35"/>
    <w:rsid w:val="00261D90"/>
    <w:rsid w:val="00273E4A"/>
    <w:rsid w:val="00281799"/>
    <w:rsid w:val="002841B3"/>
    <w:rsid w:val="002956DC"/>
    <w:rsid w:val="00296DA6"/>
    <w:rsid w:val="002A07C0"/>
    <w:rsid w:val="002A138B"/>
    <w:rsid w:val="002A336C"/>
    <w:rsid w:val="002A66E0"/>
    <w:rsid w:val="002B00F2"/>
    <w:rsid w:val="002B099B"/>
    <w:rsid w:val="002B7CDD"/>
    <w:rsid w:val="002C3AC5"/>
    <w:rsid w:val="002C7FC0"/>
    <w:rsid w:val="002D126F"/>
    <w:rsid w:val="002D1472"/>
    <w:rsid w:val="002D7F31"/>
    <w:rsid w:val="002E3324"/>
    <w:rsid w:val="002F07D2"/>
    <w:rsid w:val="002F53BC"/>
    <w:rsid w:val="003002A2"/>
    <w:rsid w:val="00305136"/>
    <w:rsid w:val="003054E4"/>
    <w:rsid w:val="003119E6"/>
    <w:rsid w:val="00317543"/>
    <w:rsid w:val="00320C87"/>
    <w:rsid w:val="00321362"/>
    <w:rsid w:val="00323347"/>
    <w:rsid w:val="00336999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B7CAC"/>
    <w:rsid w:val="003C0573"/>
    <w:rsid w:val="003C0A29"/>
    <w:rsid w:val="003C1CE6"/>
    <w:rsid w:val="003D4FD3"/>
    <w:rsid w:val="003D7084"/>
    <w:rsid w:val="003E2F2B"/>
    <w:rsid w:val="003F71D2"/>
    <w:rsid w:val="004074A1"/>
    <w:rsid w:val="00416C03"/>
    <w:rsid w:val="00420AFF"/>
    <w:rsid w:val="00422134"/>
    <w:rsid w:val="004226DA"/>
    <w:rsid w:val="00434FFC"/>
    <w:rsid w:val="00443614"/>
    <w:rsid w:val="00446550"/>
    <w:rsid w:val="00446D31"/>
    <w:rsid w:val="0045325D"/>
    <w:rsid w:val="004564E4"/>
    <w:rsid w:val="0046089D"/>
    <w:rsid w:val="004633AF"/>
    <w:rsid w:val="004636FA"/>
    <w:rsid w:val="0046440B"/>
    <w:rsid w:val="00470083"/>
    <w:rsid w:val="00470964"/>
    <w:rsid w:val="004716A8"/>
    <w:rsid w:val="00471F5D"/>
    <w:rsid w:val="00481AAB"/>
    <w:rsid w:val="004865D4"/>
    <w:rsid w:val="00494E4C"/>
    <w:rsid w:val="004A6F1F"/>
    <w:rsid w:val="004B47B5"/>
    <w:rsid w:val="004B6AFE"/>
    <w:rsid w:val="004C0F0C"/>
    <w:rsid w:val="004C6D6C"/>
    <w:rsid w:val="004D176C"/>
    <w:rsid w:val="004E7352"/>
    <w:rsid w:val="00513DD4"/>
    <w:rsid w:val="005168B8"/>
    <w:rsid w:val="00520E03"/>
    <w:rsid w:val="00523ED6"/>
    <w:rsid w:val="005314B7"/>
    <w:rsid w:val="00532F03"/>
    <w:rsid w:val="00535DA7"/>
    <w:rsid w:val="005447D7"/>
    <w:rsid w:val="0055410B"/>
    <w:rsid w:val="00556E41"/>
    <w:rsid w:val="00571B72"/>
    <w:rsid w:val="00582417"/>
    <w:rsid w:val="00582E4C"/>
    <w:rsid w:val="00587EA9"/>
    <w:rsid w:val="005A072D"/>
    <w:rsid w:val="005A32DD"/>
    <w:rsid w:val="005A56D7"/>
    <w:rsid w:val="005B07D4"/>
    <w:rsid w:val="005B3392"/>
    <w:rsid w:val="005B66A9"/>
    <w:rsid w:val="005C156C"/>
    <w:rsid w:val="005C19B6"/>
    <w:rsid w:val="005D0782"/>
    <w:rsid w:val="005E18BE"/>
    <w:rsid w:val="005F47E6"/>
    <w:rsid w:val="005F794B"/>
    <w:rsid w:val="0060201C"/>
    <w:rsid w:val="0060486C"/>
    <w:rsid w:val="0060772C"/>
    <w:rsid w:val="00635EE5"/>
    <w:rsid w:val="00643F75"/>
    <w:rsid w:val="0064516B"/>
    <w:rsid w:val="0064765F"/>
    <w:rsid w:val="006512DD"/>
    <w:rsid w:val="0066287A"/>
    <w:rsid w:val="00663BDD"/>
    <w:rsid w:val="00664137"/>
    <w:rsid w:val="0067443D"/>
    <w:rsid w:val="00687BA6"/>
    <w:rsid w:val="006B11AB"/>
    <w:rsid w:val="006C5CE9"/>
    <w:rsid w:val="006C63C2"/>
    <w:rsid w:val="006D04E5"/>
    <w:rsid w:val="006D36BC"/>
    <w:rsid w:val="006D4611"/>
    <w:rsid w:val="006D56C6"/>
    <w:rsid w:val="006E22A4"/>
    <w:rsid w:val="006F4D80"/>
    <w:rsid w:val="00701ECA"/>
    <w:rsid w:val="00705949"/>
    <w:rsid w:val="00720962"/>
    <w:rsid w:val="0072245D"/>
    <w:rsid w:val="00737595"/>
    <w:rsid w:val="007553EC"/>
    <w:rsid w:val="00787247"/>
    <w:rsid w:val="007B5A6A"/>
    <w:rsid w:val="007C1C37"/>
    <w:rsid w:val="007E0EE7"/>
    <w:rsid w:val="007F7DFF"/>
    <w:rsid w:val="00810737"/>
    <w:rsid w:val="00811C48"/>
    <w:rsid w:val="0083459F"/>
    <w:rsid w:val="0083723A"/>
    <w:rsid w:val="0083780E"/>
    <w:rsid w:val="008674E6"/>
    <w:rsid w:val="00876001"/>
    <w:rsid w:val="00876A58"/>
    <w:rsid w:val="008771C2"/>
    <w:rsid w:val="008939EF"/>
    <w:rsid w:val="00894072"/>
    <w:rsid w:val="00895B8D"/>
    <w:rsid w:val="008B212E"/>
    <w:rsid w:val="008B7541"/>
    <w:rsid w:val="008C01F4"/>
    <w:rsid w:val="008C1A4A"/>
    <w:rsid w:val="008C7C35"/>
    <w:rsid w:val="008D1B94"/>
    <w:rsid w:val="008D411F"/>
    <w:rsid w:val="008D6EC1"/>
    <w:rsid w:val="009010C1"/>
    <w:rsid w:val="0090372F"/>
    <w:rsid w:val="00932B6E"/>
    <w:rsid w:val="0093677F"/>
    <w:rsid w:val="009377B8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B7868"/>
    <w:rsid w:val="009C7801"/>
    <w:rsid w:val="009E29D9"/>
    <w:rsid w:val="009E57D2"/>
    <w:rsid w:val="009F3D5A"/>
    <w:rsid w:val="00A1473C"/>
    <w:rsid w:val="00A32343"/>
    <w:rsid w:val="00A45D44"/>
    <w:rsid w:val="00A46082"/>
    <w:rsid w:val="00A50AF3"/>
    <w:rsid w:val="00A52AB7"/>
    <w:rsid w:val="00A53D38"/>
    <w:rsid w:val="00A543FD"/>
    <w:rsid w:val="00A552D5"/>
    <w:rsid w:val="00A933D3"/>
    <w:rsid w:val="00AA1407"/>
    <w:rsid w:val="00AA46AD"/>
    <w:rsid w:val="00AB0E0A"/>
    <w:rsid w:val="00AB42BB"/>
    <w:rsid w:val="00AC0C63"/>
    <w:rsid w:val="00AC5D98"/>
    <w:rsid w:val="00AD0B16"/>
    <w:rsid w:val="00AD2114"/>
    <w:rsid w:val="00AD282B"/>
    <w:rsid w:val="00AD7B46"/>
    <w:rsid w:val="00AE1AE9"/>
    <w:rsid w:val="00AE39D8"/>
    <w:rsid w:val="00AE548F"/>
    <w:rsid w:val="00AE661D"/>
    <w:rsid w:val="00AF264E"/>
    <w:rsid w:val="00AF338E"/>
    <w:rsid w:val="00AF6BEE"/>
    <w:rsid w:val="00B04C4C"/>
    <w:rsid w:val="00B17AD5"/>
    <w:rsid w:val="00B212C7"/>
    <w:rsid w:val="00B25A20"/>
    <w:rsid w:val="00B440FB"/>
    <w:rsid w:val="00B4674F"/>
    <w:rsid w:val="00B515F8"/>
    <w:rsid w:val="00B517FB"/>
    <w:rsid w:val="00B67595"/>
    <w:rsid w:val="00B7140C"/>
    <w:rsid w:val="00B81979"/>
    <w:rsid w:val="00B90E74"/>
    <w:rsid w:val="00B948DA"/>
    <w:rsid w:val="00B9609E"/>
    <w:rsid w:val="00BC6DE8"/>
    <w:rsid w:val="00BD75E7"/>
    <w:rsid w:val="00BE0705"/>
    <w:rsid w:val="00BE0FC1"/>
    <w:rsid w:val="00BF2997"/>
    <w:rsid w:val="00BF7C45"/>
    <w:rsid w:val="00C25F66"/>
    <w:rsid w:val="00C33BD4"/>
    <w:rsid w:val="00C34AA2"/>
    <w:rsid w:val="00C44051"/>
    <w:rsid w:val="00C525FC"/>
    <w:rsid w:val="00C54E13"/>
    <w:rsid w:val="00C56C03"/>
    <w:rsid w:val="00C57A8A"/>
    <w:rsid w:val="00C57FE8"/>
    <w:rsid w:val="00C61921"/>
    <w:rsid w:val="00C6549A"/>
    <w:rsid w:val="00C72FCB"/>
    <w:rsid w:val="00C8483C"/>
    <w:rsid w:val="00C9017A"/>
    <w:rsid w:val="00C915BF"/>
    <w:rsid w:val="00C951EB"/>
    <w:rsid w:val="00CB021B"/>
    <w:rsid w:val="00CB3B33"/>
    <w:rsid w:val="00CB736B"/>
    <w:rsid w:val="00CC3E52"/>
    <w:rsid w:val="00CD64BC"/>
    <w:rsid w:val="00CE6F86"/>
    <w:rsid w:val="00CF11B0"/>
    <w:rsid w:val="00D22C95"/>
    <w:rsid w:val="00D22FEC"/>
    <w:rsid w:val="00D30822"/>
    <w:rsid w:val="00D3685C"/>
    <w:rsid w:val="00D37E0D"/>
    <w:rsid w:val="00D47C75"/>
    <w:rsid w:val="00D60A6D"/>
    <w:rsid w:val="00D67DFC"/>
    <w:rsid w:val="00D67EBB"/>
    <w:rsid w:val="00D76D6F"/>
    <w:rsid w:val="00D9299A"/>
    <w:rsid w:val="00D95848"/>
    <w:rsid w:val="00D97BA2"/>
    <w:rsid w:val="00DA4A85"/>
    <w:rsid w:val="00DB0A75"/>
    <w:rsid w:val="00DB724F"/>
    <w:rsid w:val="00DC4B9D"/>
    <w:rsid w:val="00DC700A"/>
    <w:rsid w:val="00DE26EF"/>
    <w:rsid w:val="00DE2FA6"/>
    <w:rsid w:val="00DF216D"/>
    <w:rsid w:val="00DF2179"/>
    <w:rsid w:val="00DF224B"/>
    <w:rsid w:val="00E032E1"/>
    <w:rsid w:val="00E0375C"/>
    <w:rsid w:val="00E03DA9"/>
    <w:rsid w:val="00E047D9"/>
    <w:rsid w:val="00E23E1D"/>
    <w:rsid w:val="00E335DA"/>
    <w:rsid w:val="00E36B77"/>
    <w:rsid w:val="00E36EA8"/>
    <w:rsid w:val="00E502A7"/>
    <w:rsid w:val="00E52CEA"/>
    <w:rsid w:val="00E642BF"/>
    <w:rsid w:val="00E660C4"/>
    <w:rsid w:val="00E83F0C"/>
    <w:rsid w:val="00EB5190"/>
    <w:rsid w:val="00EB7CDF"/>
    <w:rsid w:val="00ED5890"/>
    <w:rsid w:val="00EF17AC"/>
    <w:rsid w:val="00F06AE5"/>
    <w:rsid w:val="00F20409"/>
    <w:rsid w:val="00F22A92"/>
    <w:rsid w:val="00F2595B"/>
    <w:rsid w:val="00F36E33"/>
    <w:rsid w:val="00F41AA8"/>
    <w:rsid w:val="00F50297"/>
    <w:rsid w:val="00F53807"/>
    <w:rsid w:val="00F573DF"/>
    <w:rsid w:val="00F712CE"/>
    <w:rsid w:val="00F71859"/>
    <w:rsid w:val="00F76341"/>
    <w:rsid w:val="00F80742"/>
    <w:rsid w:val="00F93E5A"/>
    <w:rsid w:val="00F94396"/>
    <w:rsid w:val="00F955DA"/>
    <w:rsid w:val="00FA41A2"/>
    <w:rsid w:val="00FA433B"/>
    <w:rsid w:val="00FC245F"/>
    <w:rsid w:val="00FC7EDC"/>
    <w:rsid w:val="00FD6238"/>
    <w:rsid w:val="00FF3E04"/>
    <w:rsid w:val="00FF553A"/>
    <w:rsid w:val="00FF6C56"/>
    <w:rsid w:val="00FF7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3CDCD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dut">
    <w:name w:val="midut"/>
    <w:basedOn w:val="Normal"/>
    <w:link w:val="midutChar"/>
    <w:qFormat/>
    <w:rsid w:val="005A56D7"/>
    <w:pPr>
      <w:ind w:left="702" w:hanging="702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midutChar">
    <w:name w:val="midut Char"/>
    <w:basedOn w:val="DefaultParagraphFont"/>
    <w:link w:val="midut"/>
    <w:rsid w:val="005A56D7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C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EB08-D761-4DBF-A375-B2399765B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373</TotalTime>
  <Pages>8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DANNY WISELEE</cp:lastModifiedBy>
  <cp:revision>260</cp:revision>
  <dcterms:created xsi:type="dcterms:W3CDTF">2017-06-21T03:38:00Z</dcterms:created>
  <dcterms:modified xsi:type="dcterms:W3CDTF">2022-02-07T03:36:00Z</dcterms:modified>
</cp:coreProperties>
</file>